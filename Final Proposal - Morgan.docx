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9186" w14:textId="7574A5BF" w:rsidR="00E81978" w:rsidRDefault="005A4616">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r w:rsidR="00BD1CCC">
            <w:t xml:space="preserve">: </w:t>
          </w:r>
          <w:r w:rsidR="004C2804">
            <w:t>Temperature, Mass and Luminosity</w:t>
          </w:r>
        </w:sdtContent>
      </w:sdt>
    </w:p>
    <w:p w14:paraId="2A9A99C3" w14:textId="343CA45E" w:rsidR="00392A55" w:rsidRDefault="00392A55" w:rsidP="00B823AA">
      <w:pPr>
        <w:pStyle w:val="Title2"/>
      </w:pPr>
      <w:r>
        <w:t>Morgan Langford</w:t>
      </w:r>
    </w:p>
    <w:p w14:paraId="077E7EFD" w14:textId="434AA2C2" w:rsidR="00E81978" w:rsidRDefault="001B43FD" w:rsidP="00531966">
      <w:pPr>
        <w:pStyle w:val="Title2"/>
      </w:pPr>
      <w:r>
        <w:t>Kwantlen Polytechnic University</w:t>
      </w:r>
    </w:p>
    <w:p w14:paraId="5B05145E" w14:textId="43A31CE7" w:rsidR="00357EF8" w:rsidRPr="00357EF8" w:rsidRDefault="005A4616" w:rsidP="00C02C5E">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C2804">
            <w:t>Extracting Information from Star Forming Clumps: Temperature, Mass and Luminosity</w:t>
          </w:r>
        </w:sdtContent>
      </w:sdt>
    </w:p>
    <w:p w14:paraId="425439C8" w14:textId="20602782" w:rsidR="00E81978" w:rsidRDefault="008160F4">
      <w:pPr>
        <w:pStyle w:val="Heading1"/>
      </w:pPr>
      <w:r>
        <w:t>Introduction</w:t>
      </w:r>
    </w:p>
    <w:p w14:paraId="1DC5282C" w14:textId="311329EB" w:rsidR="00E81978" w:rsidRDefault="008567D6" w:rsidP="00C31D30">
      <w:pPr>
        <w:pStyle w:val="Heading2"/>
      </w:pPr>
      <w:r>
        <w:t>Star Formation</w:t>
      </w:r>
    </w:p>
    <w:p w14:paraId="622F46AF" w14:textId="35636945" w:rsidR="008E7CC2" w:rsidRPr="00474A14" w:rsidRDefault="008160F4" w:rsidP="00E20B4E">
      <w:pPr>
        <w:rPr>
          <w:lang w:val="en-CA"/>
        </w:rPr>
      </w:pPr>
      <w:r>
        <w:rPr>
          <w:lang w:val="en-CA"/>
        </w:rPr>
        <w:t xml:space="preserve">The interstellar medium (ISM), </w:t>
      </w:r>
      <w:r w:rsidR="00632BB4">
        <w:rPr>
          <w:lang w:val="en-CA"/>
        </w:rPr>
        <w:t>the space between the stars, has four components:</w:t>
      </w:r>
      <w:r w:rsidR="00BA7A02" w:rsidRPr="00474A14">
        <w:rPr>
          <w:lang w:val="en-CA"/>
        </w:rPr>
        <w:t xml:space="preserve"> matter, in the form of dust and gas; electromagnetic radiation; gravitational fields and magnetic fields </w:t>
      </w:r>
      <w:r w:rsidR="00FA1577" w:rsidRPr="00474A14">
        <w:rPr>
          <w:lang w:val="en-CA"/>
        </w:rPr>
        <w:t xml:space="preserve">(Kay, </w:t>
      </w:r>
      <w:proofErr w:type="spellStart"/>
      <w:r w:rsidR="00FA1577" w:rsidRPr="00474A14">
        <w:rPr>
          <w:lang w:val="en-CA"/>
        </w:rPr>
        <w:t>Palen</w:t>
      </w:r>
      <w:proofErr w:type="spellEnd"/>
      <w:r w:rsidR="00FA1577" w:rsidRPr="00474A14">
        <w:rPr>
          <w:lang w:val="en-CA"/>
        </w:rPr>
        <w:t>, Smith, &amp; Blumenthal, 2013)</w:t>
      </w:r>
      <w:r w:rsidR="00BA7A02" w:rsidRPr="00474A14">
        <w:rPr>
          <w:lang w:val="en-CA"/>
        </w:rPr>
        <w:t>.</w:t>
      </w:r>
      <w:r w:rsidR="00632BB4">
        <w:rPr>
          <w:lang w:val="en-CA"/>
        </w:rPr>
        <w:t xml:space="preserve"> </w:t>
      </w:r>
      <w:r w:rsidR="00BA7A02" w:rsidRPr="00474A14">
        <w:rPr>
          <w:lang w:val="en-CA"/>
        </w:rPr>
        <w:t xml:space="preserve">It has a chemical composition of ~90% Hydrogen, ~10% Helium and only ~0.1% more massive elements </w:t>
      </w:r>
      <w:r w:rsidR="00FA1577" w:rsidRPr="00474A14">
        <w:rPr>
          <w:lang w:val="en-CA"/>
        </w:rPr>
        <w:t>(Kay et al., 2013)</w:t>
      </w:r>
      <w:r w:rsidR="00BA7A02" w:rsidRPr="00474A14">
        <w:rPr>
          <w:lang w:val="en-CA"/>
        </w:rPr>
        <w:t>. ~99% of interstellar matter is gaseous and it has an average density of 0.1 atoms/cm</w:t>
      </w:r>
      <w:r w:rsidR="00BA7A02" w:rsidRPr="00474A14">
        <w:rPr>
          <w:vertAlign w:val="subscript"/>
          <w:lang w:val="en-CA"/>
        </w:rPr>
        <w:softHyphen/>
      </w:r>
      <w:r w:rsidR="00BA7A02" w:rsidRPr="00474A14">
        <w:rPr>
          <w:lang w:val="en-CA"/>
        </w:rPr>
        <w:softHyphen/>
      </w:r>
      <w:r w:rsidR="00BA7A02" w:rsidRPr="00474A14">
        <w:rPr>
          <w:lang w:val="en-CA"/>
        </w:rPr>
        <w:softHyphen/>
      </w:r>
      <w:r w:rsidR="00BA7A02" w:rsidRPr="00474A14">
        <w:rPr>
          <w:vertAlign w:val="superscript"/>
          <w:lang w:val="en-CA"/>
        </w:rPr>
        <w:t>3</w:t>
      </w:r>
      <w:r w:rsidR="00BA7A02" w:rsidRPr="00474A14">
        <w:rPr>
          <w:lang w:val="en-CA"/>
        </w:rPr>
        <w:t>. To give some point of reference, the air we breathe on Earth is about 2.7 x 10</w:t>
      </w:r>
      <w:r w:rsidR="00BA7A02" w:rsidRPr="00474A14">
        <w:rPr>
          <w:vertAlign w:val="superscript"/>
          <w:lang w:val="en-CA"/>
        </w:rPr>
        <w:t>19</w:t>
      </w:r>
      <w:r w:rsidR="00BA7A02" w:rsidRPr="00474A14">
        <w:rPr>
          <w:lang w:val="en-CA"/>
        </w:rPr>
        <w:t xml:space="preserve"> atoms/cm</w:t>
      </w:r>
      <w:r w:rsidR="00BA7A02" w:rsidRPr="00474A14">
        <w:rPr>
          <w:vertAlign w:val="superscript"/>
          <w:lang w:val="en-CA"/>
        </w:rPr>
        <w:t>3</w:t>
      </w:r>
      <w:r w:rsidR="00BA7A02" w:rsidRPr="00474A14">
        <w:rPr>
          <w:lang w:val="en-CA"/>
        </w:rPr>
        <w:t xml:space="preserve"> and the best vacuum we can create is still 10</w:t>
      </w:r>
      <w:r w:rsidR="00BA7A02" w:rsidRPr="00474A14">
        <w:rPr>
          <w:vertAlign w:val="superscript"/>
          <w:lang w:val="en-CA"/>
        </w:rPr>
        <w:t>10</w:t>
      </w:r>
      <w:r w:rsidR="00BA7A02" w:rsidRPr="00474A14">
        <w:rPr>
          <w:lang w:val="en-CA"/>
        </w:rPr>
        <w:t xml:space="preserve"> atoms/cm</w:t>
      </w:r>
      <w:r w:rsidR="00BA7A02" w:rsidRPr="00474A14">
        <w:rPr>
          <w:vertAlign w:val="superscript"/>
          <w:lang w:val="en-CA"/>
        </w:rPr>
        <w:t>3</w:t>
      </w:r>
      <w:r w:rsidR="00BA7A02" w:rsidRPr="00474A14">
        <w:rPr>
          <w:lang w:val="en-CA"/>
        </w:rPr>
        <w:t xml:space="preserve">. </w:t>
      </w:r>
    </w:p>
    <w:p w14:paraId="3C3D0E9E" w14:textId="77D4E8CB" w:rsidR="00BA7A02" w:rsidRPr="00474A14" w:rsidRDefault="00E11C3C" w:rsidP="00E20B4E">
      <w:pPr>
        <w:rPr>
          <w:lang w:val="en-CA"/>
        </w:rPr>
      </w:pPr>
      <w:r w:rsidRPr="00474A14">
        <w:rPr>
          <w:noProof/>
        </w:rPr>
        <mc:AlternateContent>
          <mc:Choice Requires="wps">
            <w:drawing>
              <wp:anchor distT="0" distB="0" distL="114300" distR="114300" simplePos="0" relativeHeight="251660288" behindDoc="0" locked="0" layoutInCell="1" allowOverlap="1" wp14:anchorId="13CBF13D" wp14:editId="115C9109">
                <wp:simplePos x="0" y="0"/>
                <wp:positionH relativeFrom="margin">
                  <wp:align>right</wp:align>
                </wp:positionH>
                <wp:positionV relativeFrom="paragraph">
                  <wp:posOffset>2571750</wp:posOffset>
                </wp:positionV>
                <wp:extent cx="3790950" cy="635"/>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1DBC5E8F" w14:textId="345D6931" w:rsidR="007E658D" w:rsidRPr="005E6C17" w:rsidRDefault="007E658D" w:rsidP="00D56064">
                            <w:pPr>
                              <w:pStyle w:val="Caption"/>
                              <w:rPr>
                                <w:b/>
                                <w:bCs/>
                                <w:sz w:val="24"/>
                                <w:szCs w:val="24"/>
                              </w:rPr>
                            </w:pPr>
                            <w:r>
                              <w:t xml:space="preserve">Figure </w:t>
                            </w:r>
                            <w:fldSimple w:instr=" SEQ Figure \* ARABIC ">
                              <w:r w:rsidR="00740DCB">
                                <w:rPr>
                                  <w:noProof/>
                                </w:rPr>
                                <w:t>1</w:t>
                              </w:r>
                            </w:fldSimple>
                            <w:r w:rsidRPr="00B00EBF">
                              <w:t xml:space="preserve">: Images of the same cloud, taken at different wavelengths displaying 'interstellar </w:t>
                            </w:r>
                            <w:r>
                              <w:t>ex</w:t>
                            </w:r>
                            <w:r w:rsidRPr="00B00EBF">
                              <w:t>tinction'</w:t>
                            </w:r>
                            <w:r>
                              <w:t xml:space="preserve"> (Walter,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BF13D" id="_x0000_t202" coordsize="21600,21600" o:spt="202" path="m,l,21600r21600,l21600,xe">
                <v:stroke joinstyle="miter"/>
                <v:path gradientshapeok="t" o:connecttype="rect"/>
              </v:shapetype>
              <v:shape id="Text Box 1" o:spid="_x0000_s1026" type="#_x0000_t202" style="position:absolute;left:0;text-align:left;margin-left:247.3pt;margin-top:202.5pt;width:29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" stroked="f">
                <v:textbox style="mso-fit-shape-to-text:t" inset="0,0,0,0">
                  <w:txbxContent>
                    <w:p w14:paraId="1DBC5E8F" w14:textId="345D6931" w:rsidR="007E658D" w:rsidRPr="005E6C17" w:rsidRDefault="007E658D" w:rsidP="00D56064">
                      <w:pPr>
                        <w:pStyle w:val="Caption"/>
                        <w:rPr>
                          <w:b/>
                          <w:bCs/>
                          <w:sz w:val="24"/>
                          <w:szCs w:val="24"/>
                        </w:rPr>
                      </w:pPr>
                      <w:r>
                        <w:t xml:space="preserve">Figure </w:t>
                      </w:r>
                      <w:fldSimple w:instr=" SEQ Figure \* ARABIC ">
                        <w:r w:rsidR="00740DCB">
                          <w:rPr>
                            <w:noProof/>
                          </w:rPr>
                          <w:t>1</w:t>
                        </w:r>
                      </w:fldSimple>
                      <w:r w:rsidRPr="00B00EBF">
                        <w:t xml:space="preserve">: Images of the same cloud, taken at different wavelengths displaying 'interstellar </w:t>
                      </w:r>
                      <w:r>
                        <w:t>ex</w:t>
                      </w:r>
                      <w:r w:rsidRPr="00B00EBF">
                        <w:t>tinction'</w:t>
                      </w:r>
                      <w:r>
                        <w:t xml:space="preserve"> (Walter, 1999)</w:t>
                      </w:r>
                    </w:p>
                  </w:txbxContent>
                </v:textbox>
                <w10:wrap type="square" anchorx="margin"/>
              </v:shape>
            </w:pict>
          </mc:Fallback>
        </mc:AlternateContent>
      </w:r>
      <w:r w:rsidRPr="00474A14">
        <w:rPr>
          <w:noProof/>
        </w:rPr>
        <w:drawing>
          <wp:anchor distT="0" distB="0" distL="114300" distR="114300" simplePos="0" relativeHeight="251658240" behindDoc="0" locked="0" layoutInCell="1" allowOverlap="1" wp14:anchorId="146D4268" wp14:editId="4AF7C47D">
            <wp:simplePos x="0" y="0"/>
            <wp:positionH relativeFrom="margin">
              <wp:posOffset>2095500</wp:posOffset>
            </wp:positionH>
            <wp:positionV relativeFrom="paragraph">
              <wp:posOffset>38100</wp:posOffset>
            </wp:positionV>
            <wp:extent cx="37909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49" b="14690"/>
                    <a:stretch/>
                  </pic:blipFill>
                  <pic:spPr bwMode="auto">
                    <a:xfrm>
                      <a:off x="0" y="0"/>
                      <a:ext cx="3790950" cy="2543175"/>
                    </a:xfrm>
                    <a:prstGeom prst="rect">
                      <a:avLst/>
                    </a:prstGeom>
                    <a:noFill/>
                    <a:ln>
                      <a:noFill/>
                    </a:ln>
                    <a:extLst>
                      <a:ext uri="{53640926-AAD7-44D8-BBD7-CCE9431645EC}">
                        <a14:shadowObscured xmlns:a14="http://schemas.microsoft.com/office/drawing/2010/main"/>
                      </a:ext>
                    </a:extLst>
                  </pic:spPr>
                </pic:pic>
              </a:graphicData>
            </a:graphic>
          </wp:anchor>
        </w:drawing>
      </w:r>
      <w:r w:rsidR="00BA7A02" w:rsidRPr="00474A14">
        <w:rPr>
          <w:lang w:val="en-CA"/>
        </w:rPr>
        <w:t xml:space="preserve">Interstellar dust makes up approximately 1% of the material in the ISM. In size, it ranges from the size of a large molecule to ~300 nm across </w:t>
      </w:r>
      <w:r w:rsidR="00FA1577" w:rsidRPr="00474A14">
        <w:rPr>
          <w:lang w:val="en-CA"/>
        </w:rPr>
        <w:t>(Kay et al., 2013)</w:t>
      </w:r>
      <w:r w:rsidR="00BA7A02" w:rsidRPr="00474A14">
        <w:rPr>
          <w:lang w:val="en-CA"/>
        </w:rPr>
        <w:t>. Don’t be fooled by its size, however, as it is extremely good at blocking out light. This is known as</w:t>
      </w:r>
      <w:r w:rsidR="00631E34" w:rsidRPr="00474A14">
        <w:rPr>
          <w:lang w:val="en-CA"/>
        </w:rPr>
        <w:t xml:space="preserve"> </w:t>
      </w:r>
      <w:r w:rsidR="00BA7A02" w:rsidRPr="00474A14">
        <w:rPr>
          <w:lang w:val="en-CA"/>
        </w:rPr>
        <w:t xml:space="preserve">interstellar extinction. It best blocks out light which has a wavelength about the size of the dust grain, meaning short wavelengths are absorbed or scattered whereas long wavelengths pass through, uninhibited </w:t>
      </w:r>
      <w:r w:rsidR="00FA1577" w:rsidRPr="00474A14">
        <w:rPr>
          <w:lang w:val="en-CA"/>
        </w:rPr>
        <w:t>(Bergin &amp; Tafalla, 2007)</w:t>
      </w:r>
      <w:r w:rsidR="00BA7A02" w:rsidRPr="00474A14">
        <w:rPr>
          <w:lang w:val="en-CA"/>
        </w:rPr>
        <w:t xml:space="preserve">. This effect is displayed in </w:t>
      </w:r>
      <w:r w:rsidR="007E0368" w:rsidRPr="00474A14">
        <w:rPr>
          <w:lang w:val="en-CA"/>
        </w:rPr>
        <w:t>Figure 1</w:t>
      </w:r>
      <w:r w:rsidR="00BA7A02" w:rsidRPr="00474A14">
        <w:rPr>
          <w:lang w:val="en-CA"/>
        </w:rPr>
        <w:t xml:space="preserve">, showing the </w:t>
      </w:r>
      <w:r w:rsidR="00BA7A02" w:rsidRPr="00474A14">
        <w:rPr>
          <w:lang w:val="en-CA"/>
        </w:rPr>
        <w:lastRenderedPageBreak/>
        <w:t xml:space="preserve">cloud quite visible at 0.44 µm and almost invisible at 2.16 µm, suggesting </w:t>
      </w:r>
      <w:proofErr w:type="gramStart"/>
      <w:r w:rsidR="00BA7A02" w:rsidRPr="00474A14">
        <w:rPr>
          <w:lang w:val="en-CA"/>
        </w:rPr>
        <w:t>a large number of</w:t>
      </w:r>
      <w:proofErr w:type="gramEnd"/>
      <w:r w:rsidR="00BA7A02" w:rsidRPr="00474A14">
        <w:rPr>
          <w:lang w:val="en-CA"/>
        </w:rPr>
        <w:t xml:space="preserve"> the dust grains are around 0.44 µm in size. </w:t>
      </w:r>
    </w:p>
    <w:p w14:paraId="67FCFFEF" w14:textId="532616EC" w:rsidR="00747DA7" w:rsidRPr="00474A14" w:rsidRDefault="00BA7A02" w:rsidP="00632BB4">
      <w:pPr>
        <w:rPr>
          <w:lang w:val="en-CA"/>
        </w:rPr>
      </w:pPr>
      <w:r w:rsidRPr="00474A14">
        <w:rPr>
          <w:lang w:val="en-CA"/>
        </w:rPr>
        <w:t>Interstellar clouds have an average temperature of ~100 Kelvin.</w:t>
      </w:r>
      <w:r w:rsidR="00632BB4">
        <w:rPr>
          <w:lang w:val="en-CA"/>
        </w:rPr>
        <w:t xml:space="preserve"> Wien’s Displacement Law calculates the peak of the black body radiation to be at </w:t>
      </w:r>
      <w:r w:rsidR="00632BB4" w:rsidRPr="00632BB4">
        <w:t>2.90×10</w:t>
      </w:r>
      <w:r w:rsidR="00632BB4">
        <w:rPr>
          <w:vertAlign w:val="superscript"/>
        </w:rPr>
        <w:t>-5</w:t>
      </w:r>
      <w:r w:rsidR="00632BB4">
        <w:t xml:space="preserve"> </w:t>
      </w:r>
      <w:r w:rsidR="00632BB4">
        <w:rPr>
          <w:lang w:val="en-CA"/>
        </w:rPr>
        <w:t>m, or 29.0 nm.</w:t>
      </w:r>
      <w:r w:rsidRPr="00474A14">
        <w:rPr>
          <w:lang w:val="en-CA"/>
        </w:rPr>
        <w:t xml:space="preserve"> They are composed of mostly neutral atomic Hydrogen </w:t>
      </w:r>
      <w:r w:rsidR="00FA1577" w:rsidRPr="00474A14">
        <w:rPr>
          <w:lang w:val="en-CA"/>
        </w:rPr>
        <w:t>(Bergin &amp; Tafalla, 2007)</w:t>
      </w:r>
      <w:r w:rsidRPr="00474A14">
        <w:rPr>
          <w:lang w:val="en-CA"/>
        </w:rPr>
        <w:t>. They are relatively dense, at a density of 1 – 100 atoms/cm</w:t>
      </w:r>
      <w:r w:rsidRPr="00474A14">
        <w:rPr>
          <w:vertAlign w:val="superscript"/>
          <w:lang w:val="en-CA"/>
        </w:rPr>
        <w:t>3</w:t>
      </w:r>
      <w:r w:rsidRPr="00474A14">
        <w:rPr>
          <w:lang w:val="en-CA"/>
        </w:rPr>
        <w:t xml:space="preserve"> </w:t>
      </w:r>
      <w:r w:rsidR="00FA1577" w:rsidRPr="00474A14">
        <w:rPr>
          <w:lang w:val="en-CA"/>
        </w:rPr>
        <w:t>(Kay et al., 2013)</w:t>
      </w:r>
      <w:r w:rsidRPr="00474A14">
        <w:rPr>
          <w:lang w:val="en-CA"/>
        </w:rPr>
        <w:t>. Only in the densest clouds can molecules exist; these are known as molecular clouds. They are approximately 10 Kelvin, cold and dense. They have a density of 100 – 1000 atoms/cm</w:t>
      </w:r>
      <w:r w:rsidRPr="00474A14">
        <w:rPr>
          <w:vertAlign w:val="superscript"/>
          <w:lang w:val="en-CA"/>
        </w:rPr>
        <w:t>3</w:t>
      </w:r>
      <w:r w:rsidRPr="00474A14">
        <w:rPr>
          <w:lang w:val="en-CA"/>
        </w:rPr>
        <w:t xml:space="preserve"> and they range between ½ a light year to 1000 light years in size. </w:t>
      </w:r>
    </w:p>
    <w:p w14:paraId="344C231A" w14:textId="3712D187" w:rsidR="00BA7A02" w:rsidRPr="00474A14" w:rsidRDefault="00BA7A02" w:rsidP="00BA7A02">
      <w:pPr>
        <w:rPr>
          <w:lang w:val="en-CA"/>
        </w:rPr>
      </w:pPr>
      <w:r w:rsidRPr="00474A14">
        <w:rPr>
          <w:lang w:val="en-CA"/>
        </w:rPr>
        <w:t xml:space="preserve">Cold Dark Clouds (CDCs) are where molecular clouds are formed; they contain both atomic and molecular gas and are a density and temperature intermediate between the atomic ISM and molecular clouds </w:t>
      </w:r>
      <w:r w:rsidR="00FA1577" w:rsidRPr="00474A14">
        <w:rPr>
          <w:lang w:val="en-CA"/>
        </w:rPr>
        <w:t>(East Asian Observatory, n.d.-b)</w:t>
      </w:r>
      <w:r w:rsidRPr="00474A14">
        <w:rPr>
          <w:lang w:val="en-CA"/>
        </w:rPr>
        <w:t xml:space="preserve">. Only about ¼ of the mass of the ISM is in molecular form and most of it is found in giant molecular clouds (GMCs) </w:t>
      </w:r>
      <w:r w:rsidR="00FA1577" w:rsidRPr="00474A14">
        <w:rPr>
          <w:lang w:val="en-CA"/>
        </w:rPr>
        <w:t>(Molinari et al., 2010)</w:t>
      </w:r>
      <w:r w:rsidRPr="00474A14">
        <w:rPr>
          <w:lang w:val="en-CA"/>
        </w:rPr>
        <w:t xml:space="preserve">. These GMCs contain clumps which, in turn, contain cores and it is within these cores that a star is formed </w:t>
      </w:r>
      <w:r w:rsidR="00FA1577" w:rsidRPr="00474A14">
        <w:rPr>
          <w:lang w:val="en-CA"/>
        </w:rPr>
        <w:t>(Williams, Blitz, &amp; McKee, 1999)</w:t>
      </w:r>
      <w:r w:rsidRPr="00474A14">
        <w:rPr>
          <w:lang w:val="en-CA"/>
        </w:rPr>
        <w:t xml:space="preserve">. </w:t>
      </w:r>
    </w:p>
    <w:p w14:paraId="67EB6460" w14:textId="2B821550" w:rsidR="00BA7A02" w:rsidRPr="00474A14" w:rsidRDefault="00BA7A02" w:rsidP="00BA7A02">
      <w:pPr>
        <w:rPr>
          <w:i/>
          <w:iCs/>
          <w:lang w:val="en-CA"/>
        </w:rPr>
      </w:pPr>
      <w:r w:rsidRPr="00474A14">
        <w:rPr>
          <w:lang w:val="en-CA"/>
        </w:rPr>
        <w:t xml:space="preserve">Stellar nurseries are known as the ‘cradles’ of star formation </w:t>
      </w:r>
      <w:r w:rsidR="00FA1577" w:rsidRPr="00474A14">
        <w:rPr>
          <w:lang w:val="en-CA"/>
        </w:rPr>
        <w:t>(Kay et al., 2013)</w:t>
      </w:r>
      <w:r w:rsidRPr="00474A14">
        <w:rPr>
          <w:lang w:val="en-CA"/>
        </w:rPr>
        <w:t xml:space="preserve">. These interstellar clouds are massive enough to have self-gravity. If an interstellar cloud is massive, dense and cool enough, the self-gravity is enough to overpower the internal gas pressure pressing against it, and the cloud collapses under its own weight </w:t>
      </w:r>
      <w:r w:rsidR="00FA1577" w:rsidRPr="00474A14">
        <w:rPr>
          <w:lang w:val="en-CA"/>
        </w:rPr>
        <w:t>(Jeans, 1902)</w:t>
      </w:r>
      <w:r w:rsidRPr="00474A14">
        <w:rPr>
          <w:lang w:val="en-CA"/>
        </w:rPr>
        <w:t>.</w:t>
      </w:r>
    </w:p>
    <w:p w14:paraId="4C769F1A" w14:textId="0411E1BD" w:rsidR="00BA7A02" w:rsidRPr="00474A14" w:rsidRDefault="00BA7A02" w:rsidP="00BA7A02">
      <w:pPr>
        <w:rPr>
          <w:lang w:val="en-CA"/>
        </w:rPr>
      </w:pPr>
      <w:r w:rsidRPr="00474A14">
        <w:rPr>
          <w:lang w:val="en-CA"/>
        </w:rPr>
        <w:t xml:space="preserve">Because molecular clouds are never uniform, some areas collapse faster at an accelerated rate, due to the inverse square law of gravity </w:t>
      </w:r>
      <w:r w:rsidR="00FA1577" w:rsidRPr="00474A14">
        <w:rPr>
          <w:lang w:val="en-CA"/>
        </w:rPr>
        <w:t>(Kay et al., 2013)</w:t>
      </w:r>
      <w:r w:rsidRPr="00474A14">
        <w:rPr>
          <w:lang w:val="en-CA"/>
        </w:rPr>
        <w:t xml:space="preserve">. Self-gravity becomes stronger in these areas and these are what form molecular cores. Due to the angular momentum of the cloud, </w:t>
      </w:r>
      <w:r w:rsidRPr="00474A14">
        <w:rPr>
          <w:lang w:val="en-CA"/>
        </w:rPr>
        <w:lastRenderedPageBreak/>
        <w:t>it forms a flat, rotating disk, also known as an accretion disk</w:t>
      </w:r>
      <w:r w:rsidR="009E26D8" w:rsidRPr="00474A14">
        <w:rPr>
          <w:lang w:val="en-CA"/>
        </w:rPr>
        <w:t xml:space="preserve"> </w:t>
      </w:r>
      <w:r w:rsidRPr="00474A14">
        <w:rPr>
          <w:lang w:val="en-CA"/>
        </w:rPr>
        <w:t xml:space="preserve">with a protostar at the center </w:t>
      </w:r>
      <w:r w:rsidR="00FA1577" w:rsidRPr="00474A14">
        <w:rPr>
          <w:lang w:val="en-CA"/>
        </w:rPr>
        <w:t>(Kay et al., 2013)</w:t>
      </w:r>
      <w:r w:rsidRPr="00474A14">
        <w:rPr>
          <w:lang w:val="en-CA"/>
        </w:rPr>
        <w:t xml:space="preserve">. </w:t>
      </w:r>
    </w:p>
    <w:p w14:paraId="7DC27551" w14:textId="0258E450" w:rsidR="00BA7A02" w:rsidRPr="00474A14" w:rsidRDefault="00BA7A02" w:rsidP="00BA7A02">
      <w:pPr>
        <w:rPr>
          <w:lang w:val="en-CA"/>
        </w:rPr>
      </w:pPr>
      <w:r w:rsidRPr="00474A14">
        <w:rPr>
          <w:lang w:val="en-CA"/>
        </w:rPr>
        <w:t xml:space="preserve">Within the protostar, gravitational energy is converted to thermal energy, increasing its temperature </w:t>
      </w:r>
      <w:r w:rsidR="00FA1577" w:rsidRPr="00474A14">
        <w:rPr>
          <w:lang w:val="en-CA"/>
        </w:rPr>
        <w:t>(Kay et al., 2013)</w:t>
      </w:r>
      <w:r w:rsidRPr="00474A14">
        <w:rPr>
          <w:lang w:val="en-CA"/>
        </w:rPr>
        <w:t>. The protostar is 100x the size of the sun, with a surface area of tens of thousands of times larger making it 1000x more luminous. There are still no nuclear reactions</w:t>
      </w:r>
      <w:r w:rsidR="00A15A3B" w:rsidRPr="00474A14">
        <w:rPr>
          <w:lang w:val="en-CA"/>
        </w:rPr>
        <w:t>.</w:t>
      </w:r>
      <w:r w:rsidRPr="00474A14">
        <w:rPr>
          <w:lang w:val="en-CA"/>
        </w:rPr>
        <w:t xml:space="preserve"> </w:t>
      </w:r>
    </w:p>
    <w:p w14:paraId="281BB291" w14:textId="63989A77" w:rsidR="00BA7A02" w:rsidRDefault="00BA7A02" w:rsidP="00BA7A02">
      <w:pPr>
        <w:rPr>
          <w:lang w:val="en-CA"/>
        </w:rPr>
      </w:pPr>
      <w:r w:rsidRPr="00474A14">
        <w:rPr>
          <w:lang w:val="en-CA"/>
        </w:rPr>
        <w:t xml:space="preserve">The forces acting on the protostar are still relatively balanced; the hot-gas pressure outward roughly equals the self-gravity pulling inward </w:t>
      </w:r>
      <w:r w:rsidR="00FA1577" w:rsidRPr="00474A14">
        <w:rPr>
          <w:lang w:val="en-CA"/>
        </w:rPr>
        <w:t>(Kay et al., 2013)</w:t>
      </w:r>
      <w:r w:rsidRPr="00474A14">
        <w:rPr>
          <w:lang w:val="en-CA"/>
        </w:rPr>
        <w:t>.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p>
    <w:p w14:paraId="47360FC0" w14:textId="77777777" w:rsidR="00C02C5E" w:rsidRDefault="00C02C5E" w:rsidP="00C02C5E">
      <w:pPr>
        <w:pStyle w:val="Heading1"/>
      </w:pPr>
      <w:r>
        <w:t>Objective</w:t>
      </w:r>
    </w:p>
    <w:p w14:paraId="00072553" w14:textId="77777777" w:rsidR="00C02C5E" w:rsidRPr="00FC7B0D" w:rsidRDefault="00C02C5E" w:rsidP="00C02C5E">
      <w:pPr>
        <w:rPr>
          <w:lang w:val="en-CA"/>
        </w:rPr>
      </w:pPr>
      <w:r w:rsidRPr="00FC7B0D">
        <w:rPr>
          <w:lang w:val="en-CA"/>
        </w:rPr>
        <w:t xml:space="preserve">The first part of this </w:t>
      </w:r>
      <w:r>
        <w:rPr>
          <w:lang w:val="en-CA"/>
        </w:rPr>
        <w:t>project</w:t>
      </w:r>
      <w:r w:rsidRPr="00FC7B0D">
        <w:rPr>
          <w:lang w:val="en-CA"/>
        </w:rPr>
        <w:t xml:space="preserve"> is to extract the fluxes from star forming clumps using software and photometry. </w:t>
      </w:r>
      <w:r>
        <w:rPr>
          <w:lang w:val="en-CA"/>
        </w:rPr>
        <w:t>F</w:t>
      </w:r>
      <w:r w:rsidRPr="00FC7B0D">
        <w:rPr>
          <w:lang w:val="en-CA"/>
        </w:rPr>
        <w:t xml:space="preserve">or the main part of the </w:t>
      </w:r>
      <w:r>
        <w:rPr>
          <w:lang w:val="en-CA"/>
        </w:rPr>
        <w:t>project</w:t>
      </w:r>
      <w:r w:rsidRPr="00FC7B0D">
        <w:rPr>
          <w:lang w:val="en-CA"/>
        </w:rPr>
        <w:t xml:space="preserve">, the flux has already been extracted using two computer algorithms: ‘CUTEX: </w:t>
      </w:r>
      <w:proofErr w:type="spellStart"/>
      <w:r w:rsidRPr="00FC7B0D">
        <w:rPr>
          <w:lang w:val="en-CA"/>
        </w:rPr>
        <w:t>CUrvature</w:t>
      </w:r>
      <w:proofErr w:type="spellEnd"/>
      <w:r w:rsidRPr="00FC7B0D">
        <w:rPr>
          <w:lang w:val="en-CA"/>
        </w:rPr>
        <w:t xml:space="preserve"> Thresholding </w:t>
      </w:r>
      <w:proofErr w:type="spellStart"/>
      <w:r w:rsidRPr="00FC7B0D">
        <w:rPr>
          <w:lang w:val="en-CA"/>
        </w:rPr>
        <w:t>EXtractor</w:t>
      </w:r>
      <w:proofErr w:type="spellEnd"/>
      <w:r w:rsidRPr="00FC7B0D">
        <w:rPr>
          <w:lang w:val="en-CA"/>
        </w:rPr>
        <w:t>’ (</w:t>
      </w:r>
      <w:proofErr w:type="spellStart"/>
      <w:r w:rsidRPr="00FC7B0D">
        <w:rPr>
          <w:lang w:val="en-CA"/>
        </w:rPr>
        <w:t>Molinary</w:t>
      </w:r>
      <w:proofErr w:type="spellEnd"/>
      <w:r w:rsidRPr="00FC7B0D">
        <w:rPr>
          <w:lang w:val="en-CA"/>
        </w:rPr>
        <w:t xml:space="preserve"> et al. 201</w:t>
      </w:r>
      <w:r>
        <w:rPr>
          <w:lang w:val="en-CA"/>
        </w:rPr>
        <w:t>0</w:t>
      </w:r>
      <w:r w:rsidRPr="00FC7B0D">
        <w:rPr>
          <w:lang w:val="en-CA"/>
        </w:rPr>
        <w:t xml:space="preserve">) and </w:t>
      </w:r>
      <w:proofErr w:type="spellStart"/>
      <w:r w:rsidRPr="00FC7B0D">
        <w:rPr>
          <w:lang w:val="en-CA"/>
        </w:rPr>
        <w:t>FellWalker</w:t>
      </w:r>
      <w:proofErr w:type="spellEnd"/>
      <w:r w:rsidRPr="00FC7B0D">
        <w:rPr>
          <w:lang w:val="en-CA"/>
        </w:rPr>
        <w:t xml:space="preserve"> (Berry 2015). This exercise gives a better understanding of the background of the data.</w:t>
      </w:r>
    </w:p>
    <w:p w14:paraId="2D2F9C33" w14:textId="77777777" w:rsidR="00C02C5E" w:rsidRPr="00FC7B0D" w:rsidRDefault="00C02C5E" w:rsidP="00C02C5E">
      <w:pPr>
        <w:rPr>
          <w:lang w:val="en-CA"/>
        </w:rPr>
      </w:pPr>
      <w:r w:rsidRPr="00FC7B0D">
        <w:rPr>
          <w:lang w:val="en-CA"/>
        </w:rPr>
        <w:tab/>
        <w:t xml:space="preserve">The main part of the </w:t>
      </w:r>
      <w:r>
        <w:rPr>
          <w:lang w:val="en-CA"/>
        </w:rPr>
        <w:t>project</w:t>
      </w:r>
      <w:r w:rsidRPr="00FC7B0D">
        <w:rPr>
          <w:lang w:val="en-CA"/>
        </w:rPr>
        <w:t xml:space="preserve"> is to extract the temperature, mass and luminosity of the given clumps</w:t>
      </w:r>
      <w:r>
        <w:rPr>
          <w:lang w:val="en-CA"/>
        </w:rPr>
        <w:t>. This is done via a</w:t>
      </w:r>
      <w:r w:rsidRPr="00FC7B0D">
        <w:rPr>
          <w:lang w:val="en-CA"/>
        </w:rPr>
        <w:t xml:space="preserve"> Spectral Energy Distribution</w:t>
      </w:r>
      <w:r>
        <w:rPr>
          <w:lang w:val="en-CA"/>
        </w:rPr>
        <w:t xml:space="preserve"> (SED)</w:t>
      </w:r>
      <w:r w:rsidRPr="00FC7B0D">
        <w:rPr>
          <w:lang w:val="en-CA"/>
        </w:rPr>
        <w:t xml:space="preserve"> fitting algorithm</w:t>
      </w:r>
      <w:r>
        <w:rPr>
          <w:lang w:val="en-CA"/>
        </w:rPr>
        <w:t>, where an SED is a plot of the energy emitted by an object as a function of its wavelengths</w:t>
      </w:r>
      <w:r w:rsidRPr="00FC7B0D">
        <w:rPr>
          <w:lang w:val="en-CA"/>
        </w:rPr>
        <w:t xml:space="preserve">. </w:t>
      </w:r>
    </w:p>
    <w:p w14:paraId="706AAB2F" w14:textId="77777777" w:rsidR="00C02C5E" w:rsidRDefault="00C02C5E" w:rsidP="00BA7A02">
      <w:pPr>
        <w:rPr>
          <w:lang w:val="en-CA"/>
        </w:rPr>
      </w:pPr>
    </w:p>
    <w:p w14:paraId="2093075A" w14:textId="5BF8E925" w:rsidR="00705BF5" w:rsidRPr="00705BF5" w:rsidRDefault="00705BF5" w:rsidP="00705BF5">
      <w:pPr>
        <w:pStyle w:val="SectionTitle"/>
        <w:rPr>
          <w:b/>
          <w:bCs/>
          <w:lang w:val="en-CA"/>
        </w:rPr>
      </w:pPr>
      <w:r>
        <w:rPr>
          <w:b/>
          <w:bCs/>
          <w:lang w:val="en-CA"/>
        </w:rPr>
        <w:lastRenderedPageBreak/>
        <w:t>Observation</w:t>
      </w:r>
    </w:p>
    <w:p w14:paraId="07BE8F39" w14:textId="6A7CD09D" w:rsidR="001C39A5" w:rsidRPr="001C39A5" w:rsidRDefault="00BF14E8" w:rsidP="00705BF5">
      <w:pPr>
        <w:pStyle w:val="Heading2"/>
        <w:rPr>
          <w:lang w:val="en-CA"/>
        </w:rPr>
      </w:pPr>
      <w:r>
        <w:rPr>
          <w:lang w:val="en-CA"/>
        </w:rPr>
        <w:t xml:space="preserve">Herschel </w:t>
      </w:r>
    </w:p>
    <w:p w14:paraId="56E29813" w14:textId="66BF54A4" w:rsidR="00BF14E8" w:rsidRPr="005C0DD9" w:rsidRDefault="00BF14E8" w:rsidP="00BF14E8">
      <w:pPr>
        <w:rPr>
          <w:lang w:val="en-CA"/>
        </w:rPr>
      </w:pPr>
      <w:r w:rsidRPr="005C0DD9">
        <w:rPr>
          <w:lang w:val="en-CA"/>
        </w:rPr>
        <w:t>The Herschel Space Observatory (</w:t>
      </w:r>
      <w:r w:rsidR="00705BF5">
        <w:rPr>
          <w:lang w:val="en-CA"/>
        </w:rPr>
        <w:t>HSO</w:t>
      </w:r>
      <w:r w:rsidRPr="005C0DD9">
        <w:rPr>
          <w:lang w:val="en-CA"/>
        </w:rPr>
        <w:t xml:space="preserve">) was set to discover information about the early universe </w:t>
      </w:r>
      <w:r w:rsidR="00FA1577" w:rsidRPr="005C0DD9">
        <w:rPr>
          <w:lang w:val="en-CA"/>
        </w:rPr>
        <w:t>(Herschel, 2013)</w:t>
      </w:r>
      <w:r w:rsidRPr="005C0DD9">
        <w:rPr>
          <w:lang w:val="en-CA"/>
        </w:rPr>
        <w:t>. It detected radiation at far infrared and submillimeter wavelengths and was able to then observe dust in the ISM which was, otherwise, invisible. One of Herschel’s purposes was to observe interstellar clouds</w:t>
      </w:r>
      <w:r w:rsidR="00E3788D" w:rsidRPr="005C0DD9">
        <w:rPr>
          <w:lang w:val="en-CA"/>
        </w:rPr>
        <w:t>.</w:t>
      </w:r>
    </w:p>
    <w:p w14:paraId="4DF101BE" w14:textId="515BF452" w:rsidR="00BF14E8" w:rsidRDefault="00BF14E8" w:rsidP="00BF14E8">
      <w:pPr>
        <w:rPr>
          <w:lang w:val="en-CA"/>
        </w:rPr>
      </w:pPr>
      <w:r w:rsidRPr="005C0DD9">
        <w:rPr>
          <w:lang w:val="en-CA"/>
        </w:rPr>
        <w:t xml:space="preserve">The Herschel infrared Galactic Plane Survey (Hi-GAL) was a photometric survey which mapped a two-degree wide strip at five wavelengths with its two cameras, PACS and SPIRE </w:t>
      </w:r>
      <w:r w:rsidR="00FA1577" w:rsidRPr="005C0DD9">
        <w:rPr>
          <w:lang w:val="en-CA"/>
        </w:rPr>
        <w:t>(Molinari et al., 2010)</w:t>
      </w:r>
      <w:r w:rsidRPr="005C0DD9">
        <w:rPr>
          <w:lang w:val="en-CA"/>
        </w:rPr>
        <w:t>. P</w:t>
      </w:r>
      <w:r w:rsidR="00E20B4E" w:rsidRPr="005C0DD9">
        <w:rPr>
          <w:lang w:val="en-CA"/>
        </w:rPr>
        <w:t>A</w:t>
      </w:r>
      <w:r w:rsidRPr="005C0DD9">
        <w:rPr>
          <w:lang w:val="en-CA"/>
        </w:rPr>
        <w:t xml:space="preserve">CS collected data at 70 and 170 µm and SPIRE did so at 250, 350 and 500 µm. </w:t>
      </w:r>
    </w:p>
    <w:p w14:paraId="4FB8CD19" w14:textId="3F57A97F" w:rsidR="00705BF5" w:rsidRPr="00705BF5" w:rsidRDefault="00705BF5" w:rsidP="00705BF5">
      <w:pPr>
        <w:pStyle w:val="NoSpacing"/>
        <w:rPr>
          <w:b/>
          <w:bCs/>
          <w:lang w:val="en-CA"/>
        </w:rPr>
      </w:pPr>
      <w:r>
        <w:rPr>
          <w:b/>
          <w:bCs/>
          <w:lang w:val="en-CA"/>
        </w:rPr>
        <w:t>James Clerk Maxwell Telescope</w:t>
      </w:r>
    </w:p>
    <w:p w14:paraId="31DCC4FE" w14:textId="5AB68881" w:rsidR="00BF14E8" w:rsidRPr="005C0DD9" w:rsidRDefault="00BF14E8" w:rsidP="00B9044C">
      <w:pPr>
        <w:rPr>
          <w:lang w:val="en-CA"/>
        </w:rPr>
      </w:pPr>
      <w:r w:rsidRPr="005C0DD9">
        <w:rPr>
          <w:lang w:val="en-CA"/>
        </w:rPr>
        <w:t>The James Clerk Maxwell Telescope</w:t>
      </w:r>
      <w:r w:rsidR="00705BF5">
        <w:rPr>
          <w:lang w:val="en-CA"/>
        </w:rPr>
        <w:t xml:space="preserve"> (JCMT)</w:t>
      </w:r>
      <w:r w:rsidRPr="005C0DD9">
        <w:rPr>
          <w:lang w:val="en-CA"/>
        </w:rPr>
        <w:t xml:space="preserve"> is a ground-based telescope based at Mauna Kea Observatory in Hawaii, US </w:t>
      </w:r>
      <w:r w:rsidR="00FA1577" w:rsidRPr="005C0DD9">
        <w:rPr>
          <w:lang w:val="en-CA"/>
        </w:rPr>
        <w:t>(East Asian Observatory, n.d.-a)</w:t>
      </w:r>
      <w:r w:rsidR="00CB20D3">
        <w:rPr>
          <w:lang w:val="en-CA"/>
        </w:rPr>
        <w:t xml:space="preserve">. </w:t>
      </w:r>
      <w:r w:rsidR="00754F69">
        <w:rPr>
          <w:lang w:val="en-CA"/>
        </w:rPr>
        <w:t xml:space="preserve">Observatories like this one are built in </w:t>
      </w:r>
      <w:r w:rsidR="00A40BA1">
        <w:rPr>
          <w:lang w:val="en-CA"/>
        </w:rPr>
        <w:t>dry, high-altitude</w:t>
      </w:r>
      <w:r w:rsidR="00754F69">
        <w:rPr>
          <w:lang w:val="en-CA"/>
        </w:rPr>
        <w:t xml:space="preserve"> regions like </w:t>
      </w:r>
      <w:r w:rsidR="00D02F67">
        <w:rPr>
          <w:lang w:val="en-CA"/>
        </w:rPr>
        <w:t xml:space="preserve">Mauna Kea </w:t>
      </w:r>
      <w:r w:rsidR="00A40BA1">
        <w:rPr>
          <w:lang w:val="en-CA"/>
        </w:rPr>
        <w:t>for three reasons:</w:t>
      </w:r>
      <w:r w:rsidR="00A975A8">
        <w:rPr>
          <w:lang w:val="en-CA"/>
        </w:rPr>
        <w:t xml:space="preserve"> there is less atmosphere, the lack of water vapor</w:t>
      </w:r>
      <w:r w:rsidR="002673BE">
        <w:rPr>
          <w:lang w:val="en-CA"/>
        </w:rPr>
        <w:t xml:space="preserve"> causes less distortion and the</w:t>
      </w:r>
      <w:r w:rsidR="00E429FB">
        <w:rPr>
          <w:lang w:val="en-CA"/>
        </w:rPr>
        <w:t xml:space="preserve">re is less </w:t>
      </w:r>
      <w:r w:rsidR="00CF6035">
        <w:rPr>
          <w:lang w:val="en-CA"/>
        </w:rPr>
        <w:t xml:space="preserve">atmospheric turbulence due to lack of pollution. </w:t>
      </w:r>
      <w:r w:rsidRPr="005C0DD9">
        <w:rPr>
          <w:lang w:val="en-CA"/>
        </w:rPr>
        <w:t xml:space="preserve">It is the largest astronomical telescope in the world that is designed to operate in the submillimeter wavelength part of the spectrum. </w:t>
      </w:r>
    </w:p>
    <w:p w14:paraId="7D7E1E7C" w14:textId="7C67A63A" w:rsidR="00BF14E8" w:rsidRPr="005C0DD9" w:rsidRDefault="00BF14E8" w:rsidP="00BF14E8">
      <w:pPr>
        <w:rPr>
          <w:lang w:val="en-CA"/>
        </w:rPr>
      </w:pPr>
      <w:r w:rsidRPr="005C0DD9">
        <w:rPr>
          <w:lang w:val="en-CA"/>
        </w:rPr>
        <w:t xml:space="preserve">The objective of the JCMT Galactic Plane Survey was to get a full survey of star-formation activity in the plane of the Galaxy which is observable from JCMT </w:t>
      </w:r>
      <w:r w:rsidR="00FA1577" w:rsidRPr="005C0DD9">
        <w:rPr>
          <w:lang w:val="en-CA"/>
        </w:rPr>
        <w:t>(East Asian Observatory, n.d.-b)</w:t>
      </w:r>
      <w:r w:rsidRPr="005C0DD9">
        <w:rPr>
          <w:lang w:val="en-CA"/>
        </w:rPr>
        <w:t xml:space="preserve">. Two of the four main goals were </w:t>
      </w:r>
      <w:r w:rsidR="003F7B25" w:rsidRPr="005C0DD9">
        <w:rPr>
          <w:lang w:val="en-CA"/>
        </w:rPr>
        <w:t xml:space="preserve">to observe </w:t>
      </w:r>
      <w:r w:rsidRPr="005C0DD9">
        <w:rPr>
          <w:lang w:val="en-CA"/>
        </w:rPr>
        <w:t>the star-forming content of molecular clouds</w:t>
      </w:r>
      <w:r w:rsidR="00CB069F" w:rsidRPr="005C0DD9">
        <w:rPr>
          <w:lang w:val="en-CA"/>
        </w:rPr>
        <w:t xml:space="preserve">, </w:t>
      </w:r>
      <w:r w:rsidRPr="005C0DD9">
        <w:rPr>
          <w:lang w:val="en-CA"/>
        </w:rPr>
        <w:t>Cold Dark Clouds and the formation of molecular cloud</w:t>
      </w:r>
      <w:r w:rsidR="00CB069F" w:rsidRPr="005C0DD9">
        <w:rPr>
          <w:lang w:val="en-CA"/>
        </w:rPr>
        <w:t>s</w:t>
      </w:r>
      <w:r w:rsidRPr="005C0DD9">
        <w:rPr>
          <w:lang w:val="en-CA"/>
        </w:rPr>
        <w:t xml:space="preserve">. Arrays like SCUBA have made it possible to map the thermal emission of cold dust from dark clouds </w:t>
      </w:r>
      <w:r w:rsidR="00FA1577" w:rsidRPr="005C0DD9">
        <w:rPr>
          <w:lang w:val="en-CA"/>
        </w:rPr>
        <w:t>(Bergin &amp; Tafalla, 2007)</w:t>
      </w:r>
      <w:r w:rsidRPr="005C0DD9">
        <w:rPr>
          <w:lang w:val="en-CA"/>
        </w:rPr>
        <w:t>.</w:t>
      </w:r>
    </w:p>
    <w:p w14:paraId="1233F2AE" w14:textId="38E9279B" w:rsidR="00237A17" w:rsidRDefault="003A03C3" w:rsidP="00237A17">
      <w:pPr>
        <w:pStyle w:val="Heading2"/>
        <w:rPr>
          <w:lang w:val="en-CA"/>
        </w:rPr>
      </w:pPr>
      <w:r>
        <w:rPr>
          <w:lang w:val="en-CA"/>
        </w:rPr>
        <w:lastRenderedPageBreak/>
        <w:t>Spectral Energy Distribution</w:t>
      </w:r>
      <w:r w:rsidR="00A13F66">
        <w:rPr>
          <w:lang w:val="en-CA"/>
        </w:rPr>
        <w:t>s</w:t>
      </w:r>
    </w:p>
    <w:p w14:paraId="0278B3B1" w14:textId="69CB94F1" w:rsidR="000D26B6" w:rsidRDefault="00FB19F7" w:rsidP="00236E8A">
      <w:pPr>
        <w:rPr>
          <w:lang w:val="en-CA"/>
        </w:rPr>
      </w:pPr>
      <w:r>
        <w:rPr>
          <w:lang w:val="en-CA"/>
        </w:rPr>
        <w:t>Though</w:t>
      </w:r>
      <w:r w:rsidR="00506130">
        <w:rPr>
          <w:lang w:val="en-CA"/>
        </w:rPr>
        <w:t xml:space="preserve"> stars and protostars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w:t>
      </w:r>
      <w:r w:rsidR="00DF0615">
        <w:rPr>
          <w:lang w:val="en-CA"/>
        </w:rPr>
        <w:t>(</w:t>
      </w:r>
      <w:proofErr w:type="spellStart"/>
      <w:r w:rsidR="00DF0615">
        <w:rPr>
          <w:lang w:val="en-CA"/>
        </w:rPr>
        <w:t>Dall’Oglio</w:t>
      </w:r>
      <w:proofErr w:type="spellEnd"/>
      <w:r w:rsidR="00DF0615">
        <w:rPr>
          <w:lang w:val="en-CA"/>
        </w:rPr>
        <w:t xml:space="preserve">, </w:t>
      </w:r>
      <w:proofErr w:type="spellStart"/>
      <w:r w:rsidR="00DF0615">
        <w:rPr>
          <w:lang w:val="en-CA"/>
        </w:rPr>
        <w:t>Morgante</w:t>
      </w:r>
      <w:proofErr w:type="spellEnd"/>
      <w:r w:rsidR="00DF0615">
        <w:rPr>
          <w:lang w:val="en-CA"/>
        </w:rPr>
        <w:t xml:space="preserve">, </w:t>
      </w:r>
      <w:proofErr w:type="spellStart"/>
      <w:r w:rsidR="00DF0615">
        <w:rPr>
          <w:lang w:val="en-CA"/>
        </w:rPr>
        <w:t>Pizzo</w:t>
      </w:r>
      <w:proofErr w:type="spellEnd"/>
      <w:r w:rsidR="00DF0615">
        <w:rPr>
          <w:lang w:val="en-CA"/>
        </w:rPr>
        <w:t xml:space="preserve">, </w:t>
      </w:r>
      <w:proofErr w:type="spellStart"/>
      <w:r w:rsidR="00DF0615">
        <w:rPr>
          <w:lang w:val="en-CA"/>
        </w:rPr>
        <w:t>Valenziano</w:t>
      </w:r>
      <w:proofErr w:type="spellEnd"/>
      <w:r w:rsidR="00DF0615">
        <w:rPr>
          <w:lang w:val="en-CA"/>
        </w:rPr>
        <w:t xml:space="preserve">, &amp; </w:t>
      </w:r>
      <w:proofErr w:type="spellStart"/>
      <w:r w:rsidR="00DF0615">
        <w:rPr>
          <w:lang w:val="en-CA"/>
        </w:rPr>
        <w:t>Merluzzi</w:t>
      </w:r>
      <w:proofErr w:type="spellEnd"/>
      <w:r w:rsidR="00DF0615">
        <w:rPr>
          <w:lang w:val="en-CA"/>
        </w:rPr>
        <w:t>, 1995)</w:t>
      </w:r>
      <w:r w:rsidR="00637BAD">
        <w:rPr>
          <w:lang w:val="en-CA"/>
        </w:rPr>
        <w:t xml:space="preserve">. Therefore, a modified Plank function is required to describe the radiation it emits. </w:t>
      </w:r>
      <w:r w:rsidR="00272E06">
        <w:rPr>
          <w:lang w:val="en-CA"/>
        </w:rPr>
        <w:t>This is known as the radiative</w:t>
      </w:r>
      <w:r w:rsidR="00266E2F">
        <w:rPr>
          <w:lang w:val="en-CA"/>
        </w:rPr>
        <w:t xml:space="preserve"> transfer equation.</w:t>
      </w:r>
      <m:oMath>
        <m:r>
          <m:rPr>
            <m:sty m:val="p"/>
          </m:rPr>
          <w:rPr>
            <w:rFonts w:ascii="Cambria Math" w:hAnsi="Cambria Math"/>
            <w:lang w:val="en-CA"/>
          </w:rPr>
          <w:br/>
        </m:r>
      </m:oMath>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m:rPr>
              <m:sty m:val="p"/>
            </m:rPr>
            <w:rPr>
              <w:rFonts w:ascii="Cambria Math" w:hAnsi="Cambria Math"/>
              <w:lang w:val="en-CA"/>
            </w:rPr>
            <w:br/>
          </m:r>
        </m:oMath>
      </m:oMathPara>
      <w:r w:rsidR="00042C52">
        <w:rPr>
          <w:lang w:val="en-CA"/>
        </w:rPr>
        <w:tab/>
        <w:t xml:space="preserve">Spectral Energy Distributions (SEDs) are a plot of the </w:t>
      </w:r>
      <w:r w:rsidR="005B03DC">
        <w:rPr>
          <w:lang w:val="en-CA"/>
        </w:rPr>
        <w:t xml:space="preserve">radiative flux against the wavelength. It is this SED from which </w:t>
      </w:r>
      <w:r w:rsidR="003A200D">
        <w:rPr>
          <w:lang w:val="en-CA"/>
        </w:rPr>
        <w:t xml:space="preserve">the temperature, mass and luminosity may be extracted. </w:t>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6458C7C0" w:rsidR="002E2447" w:rsidRDefault="002E2447" w:rsidP="002E2447">
      <w:pPr>
        <w:pStyle w:val="Heading1"/>
      </w:pPr>
      <w:r>
        <w:t>Solution</w:t>
      </w:r>
    </w:p>
    <w:p w14:paraId="0BBBDB2C" w14:textId="4F48E9CD" w:rsidR="00832E38" w:rsidRPr="00355FE8" w:rsidRDefault="006B7C4E" w:rsidP="00832E38">
      <w:pPr>
        <w:pStyle w:val="Heading2"/>
      </w:pPr>
      <w:r>
        <w:t xml:space="preserve">Timeline </w:t>
      </w:r>
    </w:p>
    <w:tbl>
      <w:tblPr>
        <w:tblW w:w="7740" w:type="dxa"/>
        <w:tblLook w:val="04A0" w:firstRow="1" w:lastRow="0" w:firstColumn="1" w:lastColumn="0" w:noHBand="0" w:noVBand="1"/>
      </w:tblPr>
      <w:tblGrid>
        <w:gridCol w:w="960"/>
        <w:gridCol w:w="6780"/>
      </w:tblGrid>
      <w:tr w:rsidR="00DE20AC" w:rsidRPr="00DE20AC" w14:paraId="43563A55" w14:textId="77777777" w:rsidTr="00DE20AC">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8694067"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3 weeks</w:t>
            </w:r>
          </w:p>
        </w:tc>
        <w:tc>
          <w:tcPr>
            <w:tcW w:w="6780" w:type="dxa"/>
            <w:tcBorders>
              <w:top w:val="single" w:sz="8" w:space="0" w:color="auto"/>
              <w:left w:val="nil"/>
              <w:bottom w:val="nil"/>
              <w:right w:val="single" w:sz="8" w:space="0" w:color="auto"/>
            </w:tcBorders>
            <w:shd w:val="clear" w:color="auto" w:fill="auto"/>
            <w:vAlign w:val="center"/>
            <w:hideMark/>
          </w:tcPr>
          <w:p w14:paraId="18D876E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Get familiar with the basics of star formation</w:t>
            </w:r>
          </w:p>
        </w:tc>
      </w:tr>
      <w:tr w:rsidR="00DE20AC" w:rsidRPr="00DE20AC" w14:paraId="29A7CE2E" w14:textId="77777777" w:rsidTr="00DE20AC">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E08B47B"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nil"/>
              <w:right w:val="single" w:sz="8" w:space="0" w:color="auto"/>
            </w:tcBorders>
            <w:shd w:val="clear" w:color="auto" w:fill="auto"/>
            <w:vAlign w:val="center"/>
            <w:hideMark/>
          </w:tcPr>
          <w:p w14:paraId="0F00B83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Get familiar with the basics of the radiative transfer equation</w:t>
            </w:r>
          </w:p>
        </w:tc>
      </w:tr>
      <w:tr w:rsidR="00DE20AC" w:rsidRPr="00DE20AC" w14:paraId="130E4FAA" w14:textId="77777777" w:rsidTr="00DE20AC">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59D7708"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24EC29D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Software installation (IDL, DS9)</w:t>
            </w:r>
          </w:p>
        </w:tc>
      </w:tr>
      <w:tr w:rsidR="00DE20AC" w:rsidRPr="00DE20AC" w14:paraId="40C90E67" w14:textId="77777777" w:rsidTr="00DE20AC">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712DA77"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2 weeks</w:t>
            </w:r>
          </w:p>
        </w:tc>
        <w:tc>
          <w:tcPr>
            <w:tcW w:w="6780" w:type="dxa"/>
            <w:tcBorders>
              <w:top w:val="nil"/>
              <w:left w:val="nil"/>
              <w:bottom w:val="nil"/>
              <w:right w:val="single" w:sz="8" w:space="0" w:color="auto"/>
            </w:tcBorders>
            <w:shd w:val="clear" w:color="auto" w:fill="auto"/>
            <w:vAlign w:val="center"/>
            <w:hideMark/>
          </w:tcPr>
          <w:p w14:paraId="1953D96E"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Load data into DS9, explore DS9</w:t>
            </w:r>
          </w:p>
        </w:tc>
      </w:tr>
      <w:tr w:rsidR="00DE20AC" w:rsidRPr="00DE20AC" w14:paraId="44877CE8" w14:textId="77777777" w:rsidTr="00DE20AC">
        <w:trPr>
          <w:trHeight w:val="315"/>
        </w:trPr>
        <w:tc>
          <w:tcPr>
            <w:tcW w:w="960" w:type="dxa"/>
            <w:vMerge/>
            <w:tcBorders>
              <w:top w:val="nil"/>
              <w:left w:val="single" w:sz="8" w:space="0" w:color="auto"/>
              <w:bottom w:val="single" w:sz="8" w:space="0" w:color="000000"/>
              <w:right w:val="single" w:sz="8" w:space="0" w:color="auto"/>
            </w:tcBorders>
            <w:vAlign w:val="center"/>
            <w:hideMark/>
          </w:tcPr>
          <w:p w14:paraId="7C3A5D28"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6614BC44"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Perform photometry</w:t>
            </w:r>
          </w:p>
        </w:tc>
      </w:tr>
      <w:tr w:rsidR="00DE20AC" w:rsidRPr="00DE20AC" w14:paraId="599FEC21" w14:textId="77777777" w:rsidTr="00DE20AC">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CFA1F5"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8 weeks</w:t>
            </w:r>
          </w:p>
        </w:tc>
        <w:tc>
          <w:tcPr>
            <w:tcW w:w="6780" w:type="dxa"/>
            <w:tcBorders>
              <w:top w:val="nil"/>
              <w:left w:val="nil"/>
              <w:bottom w:val="nil"/>
              <w:right w:val="single" w:sz="8" w:space="0" w:color="auto"/>
            </w:tcBorders>
            <w:shd w:val="clear" w:color="auto" w:fill="auto"/>
            <w:vAlign w:val="center"/>
            <w:hideMark/>
          </w:tcPr>
          <w:p w14:paraId="6484E70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Run the SED fitting algorithm for data at l = 30 degrees</w:t>
            </w:r>
          </w:p>
        </w:tc>
      </w:tr>
      <w:tr w:rsidR="00DE20AC" w:rsidRPr="00DE20AC" w14:paraId="3712BAE7" w14:textId="77777777" w:rsidTr="00DE20AC">
        <w:trPr>
          <w:trHeight w:val="315"/>
        </w:trPr>
        <w:tc>
          <w:tcPr>
            <w:tcW w:w="960" w:type="dxa"/>
            <w:vMerge/>
            <w:tcBorders>
              <w:top w:val="nil"/>
              <w:left w:val="single" w:sz="8" w:space="0" w:color="auto"/>
              <w:bottom w:val="single" w:sz="8" w:space="0" w:color="000000"/>
              <w:right w:val="single" w:sz="8" w:space="0" w:color="auto"/>
            </w:tcBorders>
            <w:vAlign w:val="center"/>
            <w:hideMark/>
          </w:tcPr>
          <w:p w14:paraId="6732A01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1C34F7C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Comprehend the SED algorithm</w:t>
            </w:r>
          </w:p>
        </w:tc>
      </w:tr>
      <w:tr w:rsidR="00DE20AC" w:rsidRPr="00DE20AC" w14:paraId="4A6811F5" w14:textId="77777777" w:rsidTr="00DE20AC">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499046F"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6 weeks</w:t>
            </w:r>
          </w:p>
        </w:tc>
        <w:tc>
          <w:tcPr>
            <w:tcW w:w="6780" w:type="dxa"/>
            <w:tcBorders>
              <w:top w:val="nil"/>
              <w:left w:val="nil"/>
              <w:bottom w:val="single" w:sz="8" w:space="0" w:color="auto"/>
              <w:right w:val="single" w:sz="8" w:space="0" w:color="auto"/>
            </w:tcBorders>
            <w:shd w:val="clear" w:color="auto" w:fill="auto"/>
            <w:vAlign w:val="center"/>
            <w:hideMark/>
          </w:tcPr>
          <w:p w14:paraId="5D4C1254"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Run the SED fitting algorithm for data at l = 10 degrees</w:t>
            </w:r>
          </w:p>
        </w:tc>
      </w:tr>
      <w:tr w:rsidR="00DE20AC" w:rsidRPr="00DE20AC" w14:paraId="31B3E740" w14:textId="77777777" w:rsidTr="00DE20AC">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585BDFF"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4 weeks</w:t>
            </w:r>
          </w:p>
        </w:tc>
        <w:tc>
          <w:tcPr>
            <w:tcW w:w="6780" w:type="dxa"/>
            <w:tcBorders>
              <w:top w:val="nil"/>
              <w:left w:val="nil"/>
              <w:bottom w:val="single" w:sz="8" w:space="0" w:color="auto"/>
              <w:right w:val="single" w:sz="8" w:space="0" w:color="auto"/>
            </w:tcBorders>
            <w:shd w:val="clear" w:color="auto" w:fill="auto"/>
            <w:vAlign w:val="center"/>
            <w:hideMark/>
          </w:tcPr>
          <w:p w14:paraId="46D698E2"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Write-up of report</w:t>
            </w:r>
          </w:p>
        </w:tc>
      </w:tr>
    </w:tbl>
    <w:p w14:paraId="7D98B261" w14:textId="4265B39E" w:rsidR="004F56D2" w:rsidRPr="00355FE8" w:rsidRDefault="004F56D2" w:rsidP="00CF6CBE">
      <w:pPr>
        <w:ind w:firstLine="0"/>
      </w:pPr>
    </w:p>
    <w:p w14:paraId="316C1AEB" w14:textId="183371C1" w:rsidR="005E1E27" w:rsidRDefault="00B32173" w:rsidP="006B7C4E">
      <w:pPr>
        <w:pStyle w:val="Heading2"/>
      </w:pPr>
      <w:r>
        <w:t>Software</w:t>
      </w:r>
      <w:r w:rsidR="00CE5E10">
        <w:t xml:space="preserve"> Required</w:t>
      </w:r>
    </w:p>
    <w:p w14:paraId="203D5A79" w14:textId="3FDBB7F3" w:rsidR="00A73154" w:rsidRDefault="00343A2C" w:rsidP="00A73154">
      <w:proofErr w:type="spellStart"/>
      <w:r>
        <w:t>SAOImage</w:t>
      </w:r>
      <w:proofErr w:type="spellEnd"/>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r>
        <w:t>Expected Outcome</w:t>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A76EFFF" w:rsidR="007B1E72" w:rsidRPr="00E92E99" w:rsidRDefault="00D13A8F" w:rsidP="00E92E99">
      <w:pPr>
        <w:pStyle w:val="ListParagraph"/>
        <w:numPr>
          <w:ilvl w:val="0"/>
          <w:numId w:val="21"/>
        </w:numPr>
        <w:rPr>
          <w:lang w:val="en-CA"/>
        </w:rPr>
      </w:pPr>
      <w:r>
        <w:rPr>
          <w:lang w:val="en-CA"/>
        </w:rPr>
        <w:t>I have experience programming</w:t>
      </w:r>
      <w:r w:rsidR="00A07A15">
        <w:rPr>
          <w:lang w:val="en-CA"/>
        </w:rPr>
        <w:t xml:space="preserve"> and in astronomy</w:t>
      </w:r>
      <w:r w:rsidR="00D368B3">
        <w:rPr>
          <w:lang w:val="en-CA"/>
        </w:rPr>
        <w:t>.</w:t>
      </w:r>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0522B732" w:rsidR="00CA02C3" w:rsidRDefault="00030833" w:rsidP="00CA02C3">
      <w:pPr>
        <w:rPr>
          <w:lang w:val="en-CA"/>
        </w:rPr>
      </w:pPr>
      <w:r>
        <w:rPr>
          <w:lang w:val="en-CA"/>
        </w:rPr>
        <w:t xml:space="preserve">There </w:t>
      </w:r>
      <w:r w:rsidR="00BD7C98">
        <w:rPr>
          <w:lang w:val="en-CA"/>
        </w:rPr>
        <w:t>is a further project related to this one that I can do if I have time to get to it</w:t>
      </w:r>
      <w:r w:rsidR="008679C3">
        <w:rPr>
          <w:lang w:val="en-CA"/>
        </w:rPr>
        <w:t xml:space="preserve">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highlight w:val="cyan"/>
        </w:rPr>
        <w:id w:val="62297111"/>
        <w:docPartObj>
          <w:docPartGallery w:val="Bibliographies"/>
          <w:docPartUnique/>
        </w:docPartObj>
      </w:sdtPr>
      <w:sdtEndPr>
        <w:rPr>
          <w:highlight w:val="none"/>
        </w:rPr>
      </w:sdtEndPr>
      <w:sdtContent>
        <w:p w14:paraId="59518B37" w14:textId="77777777" w:rsidR="00E81978" w:rsidRPr="005A4616" w:rsidRDefault="005D3A03">
          <w:pPr>
            <w:pStyle w:val="SectionTitle"/>
          </w:pPr>
          <w:r w:rsidRPr="005A4616">
            <w:t>References</w:t>
          </w:r>
        </w:p>
        <w:p w14:paraId="7398D84F" w14:textId="7BB79108" w:rsidR="00621047" w:rsidRPr="005A4616" w:rsidRDefault="00621047" w:rsidP="00621047">
          <w:pPr>
            <w:pStyle w:val="Bibliography"/>
            <w:rPr>
              <w:b/>
              <w:bCs/>
              <w:noProof/>
            </w:rPr>
          </w:pPr>
          <w:r w:rsidRPr="005A4616">
            <w:t>Bergin, E. A., &amp; Tafalla, M. (2007). Cold d</w:t>
          </w:r>
          <w:bookmarkStart w:id="0" w:name="_GoBack"/>
          <w:bookmarkEnd w:id="0"/>
          <w:r w:rsidRPr="005A4616">
            <w:t>ark clouds: the initial conditions for star formation. </w:t>
          </w:r>
          <w:proofErr w:type="spellStart"/>
          <w:r w:rsidRPr="005A4616">
            <w:rPr>
              <w:i/>
              <w:iCs/>
            </w:rPr>
            <w:t>Annu</w:t>
          </w:r>
          <w:proofErr w:type="spellEnd"/>
          <w:r w:rsidRPr="005A4616">
            <w:rPr>
              <w:i/>
              <w:iCs/>
            </w:rPr>
            <w:t xml:space="preserve">. Rev. Astron. </w:t>
          </w:r>
          <w:proofErr w:type="spellStart"/>
          <w:r w:rsidRPr="005A4616">
            <w:rPr>
              <w:i/>
              <w:iCs/>
            </w:rPr>
            <w:t>Astrophys</w:t>
          </w:r>
          <w:proofErr w:type="spellEnd"/>
          <w:r w:rsidRPr="005A4616">
            <w:rPr>
              <w:i/>
              <w:iCs/>
            </w:rPr>
            <w:t>.</w:t>
          </w:r>
          <w:r w:rsidRPr="005A4616">
            <w:t>, </w:t>
          </w:r>
          <w:r w:rsidRPr="005A4616">
            <w:rPr>
              <w:i/>
              <w:iCs/>
            </w:rPr>
            <w:t>45</w:t>
          </w:r>
          <w:r w:rsidRPr="005A4616">
            <w:t>, 339-396.</w:t>
          </w:r>
          <w:r w:rsidR="00F823D2" w:rsidRPr="005A4616">
            <w:t xml:space="preserve"> </w:t>
          </w:r>
        </w:p>
        <w:p w14:paraId="711418FD" w14:textId="32F5A322" w:rsidR="009C7C74" w:rsidRPr="005A4616" w:rsidRDefault="00AD413D" w:rsidP="00A91DC5">
          <w:pPr>
            <w:pStyle w:val="Bibliography"/>
          </w:pPr>
          <w:r w:rsidRPr="005A4616">
            <w:t xml:space="preserve">Berry, D. S. (2015). </w:t>
          </w:r>
          <w:proofErr w:type="spellStart"/>
          <w:r w:rsidRPr="005A4616">
            <w:t>FellWalker</w:t>
          </w:r>
          <w:proofErr w:type="spellEnd"/>
          <w:r w:rsidRPr="005A4616">
            <w:t>—A clump identification algorithm. </w:t>
          </w:r>
          <w:r w:rsidRPr="005A4616">
            <w:rPr>
              <w:i/>
              <w:iCs/>
            </w:rPr>
            <w:t>Astronomy and Computing</w:t>
          </w:r>
          <w:r w:rsidRPr="005A4616">
            <w:t>, </w:t>
          </w:r>
          <w:r w:rsidRPr="005A4616">
            <w:rPr>
              <w:i/>
              <w:iCs/>
            </w:rPr>
            <w:t>10</w:t>
          </w:r>
          <w:r w:rsidRPr="005A4616">
            <w:t>, 22-31.</w:t>
          </w:r>
          <w:r w:rsidR="00F823D2" w:rsidRPr="005A4616">
            <w:t xml:space="preserve"> </w:t>
          </w:r>
          <w:r w:rsidR="009C7C74" w:rsidRPr="005A4616">
            <w:t>https://doi.org/10.1016/j.ascom.2014.11.004</w:t>
          </w:r>
        </w:p>
        <w:p w14:paraId="59BE8040" w14:textId="77777777" w:rsidR="00337115" w:rsidRPr="005A4616" w:rsidRDefault="00337115" w:rsidP="00A91DC5">
          <w:pPr>
            <w:pStyle w:val="Bibliography"/>
            <w:rPr>
              <w:lang w:val="en-CA" w:eastAsia="en-CA"/>
            </w:rPr>
          </w:pPr>
          <w:proofErr w:type="spellStart"/>
          <w:r w:rsidRPr="005A4616">
            <w:rPr>
              <w:lang w:val="en-CA" w:eastAsia="en-CA"/>
            </w:rPr>
            <w:t>Dall'Oglio</w:t>
          </w:r>
          <w:proofErr w:type="spellEnd"/>
          <w:r w:rsidRPr="005A4616">
            <w:rPr>
              <w:lang w:val="en-CA" w:eastAsia="en-CA"/>
            </w:rPr>
            <w:t xml:space="preserve">, G., </w:t>
          </w:r>
          <w:proofErr w:type="spellStart"/>
          <w:r w:rsidRPr="005A4616">
            <w:rPr>
              <w:lang w:val="en-CA" w:eastAsia="en-CA"/>
            </w:rPr>
            <w:t>Morgante</w:t>
          </w:r>
          <w:proofErr w:type="spellEnd"/>
          <w:r w:rsidRPr="005A4616">
            <w:rPr>
              <w:lang w:val="en-CA" w:eastAsia="en-CA"/>
            </w:rPr>
            <w:t xml:space="preserve">, G., </w:t>
          </w:r>
          <w:proofErr w:type="spellStart"/>
          <w:r w:rsidRPr="005A4616">
            <w:rPr>
              <w:lang w:val="en-CA" w:eastAsia="en-CA"/>
            </w:rPr>
            <w:t>Pizzo</w:t>
          </w:r>
          <w:proofErr w:type="spellEnd"/>
          <w:r w:rsidRPr="005A4616">
            <w:rPr>
              <w:lang w:val="en-CA" w:eastAsia="en-CA"/>
            </w:rPr>
            <w:t xml:space="preserve">, L., </w:t>
          </w:r>
          <w:proofErr w:type="spellStart"/>
          <w:r w:rsidRPr="005A4616">
            <w:rPr>
              <w:lang w:val="en-CA" w:eastAsia="en-CA"/>
            </w:rPr>
            <w:t>Valenziano</w:t>
          </w:r>
          <w:proofErr w:type="spellEnd"/>
          <w:r w:rsidRPr="005A4616">
            <w:rPr>
              <w:lang w:val="en-CA" w:eastAsia="en-CA"/>
            </w:rPr>
            <w:t xml:space="preserve">, L., &amp; </w:t>
          </w:r>
          <w:proofErr w:type="spellStart"/>
          <w:r w:rsidRPr="005A4616">
            <w:rPr>
              <w:lang w:val="en-CA" w:eastAsia="en-CA"/>
            </w:rPr>
            <w:t>Merluzzi</w:t>
          </w:r>
          <w:proofErr w:type="spellEnd"/>
          <w:r w:rsidRPr="005A4616">
            <w:rPr>
              <w:lang w:val="en-CA" w:eastAsia="en-CA"/>
            </w:rPr>
            <w:t xml:space="preserve">, P. (1995). Interstellar dust spectral index: a balloon-borne experiment. Planetary and Space Science, 43(10-11), 1389-1393. </w:t>
          </w:r>
        </w:p>
        <w:p w14:paraId="24887E05" w14:textId="25416B4F" w:rsidR="00A91DC5" w:rsidRPr="005A4616" w:rsidRDefault="00A91DC5" w:rsidP="00A91DC5">
          <w:pPr>
            <w:pStyle w:val="Bibliography"/>
          </w:pPr>
          <w:r w:rsidRPr="005A4616">
            <w:t>East Asian Observatory. (n.d.). About the JCMT. Retrieved April 6, 2020, from https://www.eaobservatory.org/jcmt/about-jcmt/</w:t>
          </w:r>
        </w:p>
        <w:p w14:paraId="7EBD2EA0" w14:textId="0C4740AA" w:rsidR="00A91DC5" w:rsidRPr="005A4616" w:rsidRDefault="00A91DC5" w:rsidP="00A91DC5">
          <w:pPr>
            <w:pStyle w:val="Bibliography"/>
          </w:pPr>
          <w:r w:rsidRPr="005A4616">
            <w:t>East Asian Observatory. (n.d.). JCMT Legacy Survey. Retrieved April 6, 2020, from https://www.eaobservatory.org/jcmt/science/legacy-survey/jps/</w:t>
          </w:r>
        </w:p>
        <w:p w14:paraId="5EE2A87E" w14:textId="7733CA1D" w:rsidR="009A5817" w:rsidRPr="005A4616" w:rsidRDefault="009A5817" w:rsidP="009A5817">
          <w:pPr>
            <w:pStyle w:val="Bibliography"/>
          </w:pPr>
          <w:r w:rsidRPr="005A4616">
            <w:t>Herschel Space Observatory. (2013). Herschel Space Observatory. Retrieved from: https://www.herschel.caltech.edu/</w:t>
          </w:r>
        </w:p>
        <w:p w14:paraId="6C2E86D6" w14:textId="7D608ABE" w:rsidR="00AD413D" w:rsidRPr="005A4616" w:rsidRDefault="00AD413D" w:rsidP="00AD413D">
          <w:pPr>
            <w:pStyle w:val="Bibliography"/>
          </w:pPr>
          <w:r w:rsidRPr="005A4616">
            <w:t>Jeans, J. H. (1902). I. The stability of a spherical nebula. </w:t>
          </w:r>
          <w:r w:rsidRPr="005A4616">
            <w:rPr>
              <w:i/>
              <w:iCs/>
            </w:rPr>
            <w:t>Philosophical Transactions of the Royal Society of London. Series A, Containing Papers of a Mathematical or Physical Character</w:t>
          </w:r>
          <w:r w:rsidRPr="005A4616">
            <w:t>, </w:t>
          </w:r>
          <w:r w:rsidRPr="005A4616">
            <w:rPr>
              <w:i/>
              <w:iCs/>
            </w:rPr>
            <w:t>199</w:t>
          </w:r>
          <w:r w:rsidRPr="005A4616">
            <w:t>(312-320), 1-53.</w:t>
          </w:r>
          <w:r w:rsidR="00F823D2" w:rsidRPr="005A4616">
            <w:t xml:space="preserve"> https://doi.org/10.1098/rsta.1902.0012</w:t>
          </w:r>
        </w:p>
        <w:p w14:paraId="0C78D172" w14:textId="77777777" w:rsidR="00AD413D" w:rsidRPr="005A4616" w:rsidRDefault="00621047" w:rsidP="00AD413D">
          <w:pPr>
            <w:pStyle w:val="Bibliography"/>
          </w:pPr>
          <w:r w:rsidRPr="005A4616">
            <w:t xml:space="preserve">Kay, L., </w:t>
          </w:r>
          <w:proofErr w:type="spellStart"/>
          <w:r w:rsidRPr="005A4616">
            <w:t>Palen</w:t>
          </w:r>
          <w:proofErr w:type="spellEnd"/>
          <w:r w:rsidRPr="005A4616">
            <w:t xml:space="preserve">, S., Smith, B., &amp; Blumenthal, G. (2013). </w:t>
          </w:r>
          <w:r w:rsidRPr="005A4616">
            <w:rPr>
              <w:i/>
              <w:iCs/>
            </w:rPr>
            <w:t>Stars and galaxies</w:t>
          </w:r>
          <w:r w:rsidRPr="005A4616">
            <w:t>. W.W. Norton &amp; Company.</w:t>
          </w:r>
        </w:p>
        <w:p w14:paraId="2B701E17" w14:textId="00245260" w:rsidR="00AD413D" w:rsidRPr="005A4616" w:rsidRDefault="00AD413D" w:rsidP="00AD413D">
          <w:pPr>
            <w:pStyle w:val="Bibliography"/>
          </w:pPr>
          <w:r w:rsidRPr="005A4616">
            <w:t xml:space="preserve">Molinari, S., </w:t>
          </w:r>
          <w:proofErr w:type="spellStart"/>
          <w:r w:rsidRPr="005A4616">
            <w:t>Schisano</w:t>
          </w:r>
          <w:proofErr w:type="spellEnd"/>
          <w:r w:rsidRPr="005A4616">
            <w:t xml:space="preserve">, E., Faustini, F., Pestalozzi, M., di Giorgio, A. M., &amp; Liu, S. (2017). CUTEX: </w:t>
          </w:r>
          <w:proofErr w:type="spellStart"/>
          <w:r w:rsidRPr="005A4616">
            <w:t>CUrvature</w:t>
          </w:r>
          <w:proofErr w:type="spellEnd"/>
          <w:r w:rsidRPr="005A4616">
            <w:t xml:space="preserve"> Thresholding </w:t>
          </w:r>
          <w:proofErr w:type="spellStart"/>
          <w:r w:rsidRPr="005A4616">
            <w:t>EXtractor</w:t>
          </w:r>
          <w:proofErr w:type="spellEnd"/>
          <w:r w:rsidRPr="005A4616">
            <w:t>. </w:t>
          </w:r>
          <w:r w:rsidRPr="005A4616">
            <w:rPr>
              <w:i/>
              <w:iCs/>
            </w:rPr>
            <w:t>Astrophysics Source Code Library</w:t>
          </w:r>
          <w:r w:rsidRPr="005A4616">
            <w:t>.</w:t>
          </w:r>
        </w:p>
        <w:p w14:paraId="248678E6" w14:textId="40044807" w:rsidR="00AD413D" w:rsidRPr="005A4616" w:rsidRDefault="00AD413D" w:rsidP="00AD413D">
          <w:pPr>
            <w:pStyle w:val="Bibliography"/>
          </w:pPr>
          <w:r w:rsidRPr="005A4616">
            <w:lastRenderedPageBreak/>
            <w:t xml:space="preserve">Molinari, S., </w:t>
          </w:r>
          <w:proofErr w:type="spellStart"/>
          <w:r w:rsidRPr="005A4616">
            <w:t>Swinyard</w:t>
          </w:r>
          <w:proofErr w:type="spellEnd"/>
          <w:r w:rsidRPr="005A4616">
            <w:t xml:space="preserve">, B., Bally, J., Barlow, M., Bernard, J. P., Martin, P., ... &amp; </w:t>
          </w:r>
          <w:proofErr w:type="spellStart"/>
          <w:r w:rsidRPr="005A4616">
            <w:t>Zavagno</w:t>
          </w:r>
          <w:proofErr w:type="spellEnd"/>
          <w:r w:rsidRPr="005A4616">
            <w:t>, A. (2010). Hi-GAL: the Herschel infrared galactic plane survey. </w:t>
          </w:r>
          <w:r w:rsidRPr="005A4616">
            <w:rPr>
              <w:i/>
              <w:iCs/>
            </w:rPr>
            <w:t>Publications of the Astronomical Society of the Pacific</w:t>
          </w:r>
          <w:r w:rsidRPr="005A4616">
            <w:t>, </w:t>
          </w:r>
          <w:r w:rsidRPr="005A4616">
            <w:rPr>
              <w:i/>
              <w:iCs/>
            </w:rPr>
            <w:t>122</w:t>
          </w:r>
          <w:r w:rsidRPr="005A4616">
            <w:t>(889), 314.</w:t>
          </w:r>
        </w:p>
        <w:p w14:paraId="4A295D3D" w14:textId="77777777" w:rsidR="00D10F40" w:rsidRPr="005A4616" w:rsidRDefault="00F52577" w:rsidP="00F52577">
          <w:pPr>
            <w:pStyle w:val="Bibliography"/>
            <w:rPr>
              <w:lang w:val="en-CA" w:eastAsia="en-CA"/>
            </w:rPr>
          </w:pPr>
          <w:r w:rsidRPr="005A4616">
            <w:rPr>
              <w:lang w:val="en-CA" w:eastAsia="en-CA"/>
            </w:rPr>
            <w:t>Moore, T. J. T., Plume, R., Thompson, M. A., Parsons, H., Urquhart, J. S., Eden, D. J., ... &amp; Brunt, C. M. (2015). The JCMT Plane Survey: early results from the ℓ= 30° field. Monthly Notices of the Royal Astronomical Society, 453(4), 4264-4277.</w:t>
          </w:r>
        </w:p>
        <w:p w14:paraId="0FEAD7D5" w14:textId="6611ABCD" w:rsidR="00F52577" w:rsidRPr="005A4616" w:rsidRDefault="002467F4" w:rsidP="00F52577">
          <w:pPr>
            <w:pStyle w:val="Bibliography"/>
            <w:rPr>
              <w:lang w:val="en-CA" w:eastAsia="en-CA"/>
            </w:rPr>
          </w:pPr>
          <w:r w:rsidRPr="005A4616">
            <w:rPr>
              <w:rFonts w:ascii="Times New Roman" w:eastAsia="Times New Roman" w:hAnsi="Times New Roman" w:cs="Times New Roman"/>
              <w:color w:val="000000"/>
              <w:kern w:val="0"/>
              <w:lang w:eastAsia="en-CA"/>
            </w:rPr>
            <w:t xml:space="preserve">Walter, F. “The Dark Cloud B68 at Different Wavelengths (NTT + SOFI).” </w:t>
          </w:r>
          <w:r w:rsidRPr="005A4616">
            <w:rPr>
              <w:rFonts w:ascii="Times New Roman" w:eastAsia="Times New Roman" w:hAnsi="Times New Roman" w:cs="Times New Roman"/>
              <w:i/>
              <w:iCs/>
              <w:color w:val="000000"/>
              <w:kern w:val="0"/>
              <w:lang w:eastAsia="en-CA"/>
            </w:rPr>
            <w:t>Stony Brook Astronomy</w:t>
          </w:r>
          <w:r w:rsidRPr="005A4616">
            <w:rPr>
              <w:rFonts w:ascii="Times New Roman" w:eastAsia="Times New Roman" w:hAnsi="Times New Roman" w:cs="Times New Roman"/>
              <w:color w:val="000000"/>
              <w:kern w:val="0"/>
              <w:lang w:eastAsia="en-CA"/>
            </w:rPr>
            <w:t>, European Southern Observatory, 2 July 1999, www.astro.sunysb.edu/fwalter/AST443/images/phot-29b-99-normal.jpg. Accessed 7 Apr. 2020.</w:t>
          </w:r>
          <w:r w:rsidR="00F52577" w:rsidRPr="005A4616">
            <w:rPr>
              <w:lang w:val="en-CA" w:eastAsia="en-CA"/>
            </w:rPr>
            <w:t xml:space="preserve"> </w:t>
          </w:r>
        </w:p>
        <w:p w14:paraId="681EF3FF" w14:textId="63B76A13" w:rsidR="008E7CC2" w:rsidRPr="00D3114A" w:rsidRDefault="00AD413D" w:rsidP="00DF0615">
          <w:pPr>
            <w:pStyle w:val="Bibliography"/>
          </w:pPr>
          <w:r w:rsidRPr="005A4616">
            <w:t>Williams, J. P., Blitz, L., &amp; McKee, C. F. (1999). The structure and evolution of molecular clouds: from clumps to cores to the IMF. </w:t>
          </w:r>
          <w:proofErr w:type="spellStart"/>
          <w:proofErr w:type="gramStart"/>
          <w:r w:rsidRPr="005A4616">
            <w:t>arXiv:astro</w:t>
          </w:r>
          <w:proofErr w:type="gramEnd"/>
          <w:r w:rsidRPr="005A4616">
            <w:t>-ph</w:t>
          </w:r>
          <w:proofErr w:type="spellEnd"/>
          <w:r w:rsidRPr="005A4616">
            <w:t>/9902246</w:t>
          </w:r>
          <w:r w:rsidR="00F823D2" w:rsidRPr="005A4616">
            <w:t>.</w:t>
          </w:r>
        </w:p>
      </w:sdtContent>
    </w:sdt>
    <w:sectPr w:rsidR="008E7CC2" w:rsidRPr="00D3114A" w:rsidSect="00C8696B">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DC734" w14:textId="77777777" w:rsidR="008C7AAD" w:rsidRDefault="008C7AAD">
      <w:pPr>
        <w:spacing w:line="240" w:lineRule="auto"/>
      </w:pPr>
      <w:r>
        <w:separator/>
      </w:r>
    </w:p>
    <w:p w14:paraId="332FD8BA" w14:textId="77777777" w:rsidR="008C7AAD" w:rsidRDefault="008C7AAD"/>
  </w:endnote>
  <w:endnote w:type="continuationSeparator" w:id="0">
    <w:p w14:paraId="2F88D944" w14:textId="77777777" w:rsidR="008C7AAD" w:rsidRDefault="008C7AAD">
      <w:pPr>
        <w:spacing w:line="240" w:lineRule="auto"/>
      </w:pPr>
      <w:r>
        <w:continuationSeparator/>
      </w:r>
    </w:p>
    <w:p w14:paraId="3003D401" w14:textId="77777777" w:rsidR="008C7AAD" w:rsidRDefault="008C7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E6B47" w14:textId="77777777" w:rsidR="008C7AAD" w:rsidRDefault="008C7AAD">
      <w:pPr>
        <w:spacing w:line="240" w:lineRule="auto"/>
      </w:pPr>
      <w:r>
        <w:separator/>
      </w:r>
    </w:p>
    <w:p w14:paraId="6C163A9D" w14:textId="77777777" w:rsidR="008C7AAD" w:rsidRDefault="008C7AAD"/>
  </w:footnote>
  <w:footnote w:type="continuationSeparator" w:id="0">
    <w:p w14:paraId="6BC517B5" w14:textId="77777777" w:rsidR="008C7AAD" w:rsidRDefault="008C7AAD">
      <w:pPr>
        <w:spacing w:line="240" w:lineRule="auto"/>
      </w:pPr>
      <w:r>
        <w:continuationSeparator/>
      </w:r>
    </w:p>
    <w:p w14:paraId="032B5EB6" w14:textId="77777777" w:rsidR="008C7AAD" w:rsidRDefault="008C7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5744" w14:textId="0ED7509B" w:rsidR="007E658D" w:rsidRDefault="005A4616">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E658D">
          <w:rPr>
            <w:rStyle w:val="Strong"/>
          </w:rPr>
          <w:t>ExTRActing information from star forming clumps</w:t>
        </w:r>
      </w:sdtContent>
    </w:sdt>
    <w:r w:rsidR="007E658D">
      <w:rPr>
        <w:rStyle w:val="Strong"/>
      </w:rPr>
      <w:ptab w:relativeTo="margin" w:alignment="right" w:leader="none"/>
    </w:r>
    <w:r w:rsidR="007E658D">
      <w:rPr>
        <w:rStyle w:val="Strong"/>
      </w:rPr>
      <w:fldChar w:fldCharType="begin"/>
    </w:r>
    <w:r w:rsidR="007E658D">
      <w:rPr>
        <w:rStyle w:val="Strong"/>
      </w:rPr>
      <w:instrText xml:space="preserve"> PAGE   \* MERGEFORMAT </w:instrText>
    </w:r>
    <w:r w:rsidR="007E658D">
      <w:rPr>
        <w:rStyle w:val="Strong"/>
      </w:rPr>
      <w:fldChar w:fldCharType="separate"/>
    </w:r>
    <w:r w:rsidR="007E658D">
      <w:rPr>
        <w:rStyle w:val="Strong"/>
        <w:noProof/>
      </w:rPr>
      <w:t>8</w:t>
    </w:r>
    <w:r w:rsidR="007E658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FBCE" w14:textId="6C309290" w:rsidR="007E658D" w:rsidRDefault="007E658D">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ED1142B"/>
    <w:multiLevelType w:val="hybridMultilevel"/>
    <w:tmpl w:val="7D188DEC"/>
    <w:lvl w:ilvl="0" w:tplc="328A48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57D69"/>
    <w:rsid w:val="000626ED"/>
    <w:rsid w:val="000819D3"/>
    <w:rsid w:val="000A10BF"/>
    <w:rsid w:val="000A69F0"/>
    <w:rsid w:val="000A7D76"/>
    <w:rsid w:val="000B2A91"/>
    <w:rsid w:val="000C261F"/>
    <w:rsid w:val="000D26B6"/>
    <w:rsid w:val="000D3F41"/>
    <w:rsid w:val="000D6FFD"/>
    <w:rsid w:val="000F2EDA"/>
    <w:rsid w:val="000F7502"/>
    <w:rsid w:val="001173B3"/>
    <w:rsid w:val="00123201"/>
    <w:rsid w:val="00144F4F"/>
    <w:rsid w:val="00154D5F"/>
    <w:rsid w:val="0016391D"/>
    <w:rsid w:val="0017197C"/>
    <w:rsid w:val="00186E78"/>
    <w:rsid w:val="0019137F"/>
    <w:rsid w:val="00195DD9"/>
    <w:rsid w:val="001A54AF"/>
    <w:rsid w:val="001B43FD"/>
    <w:rsid w:val="001C34A6"/>
    <w:rsid w:val="001C39A5"/>
    <w:rsid w:val="001E1129"/>
    <w:rsid w:val="001E3BB9"/>
    <w:rsid w:val="00223EF0"/>
    <w:rsid w:val="00235FA4"/>
    <w:rsid w:val="00236E8A"/>
    <w:rsid w:val="00237A17"/>
    <w:rsid w:val="00243B16"/>
    <w:rsid w:val="002467F4"/>
    <w:rsid w:val="00246D66"/>
    <w:rsid w:val="002506A7"/>
    <w:rsid w:val="0025373F"/>
    <w:rsid w:val="00257B2A"/>
    <w:rsid w:val="002608EF"/>
    <w:rsid w:val="00266E2F"/>
    <w:rsid w:val="002673BE"/>
    <w:rsid w:val="00270906"/>
    <w:rsid w:val="00272E06"/>
    <w:rsid w:val="002812C9"/>
    <w:rsid w:val="00296B01"/>
    <w:rsid w:val="002D241E"/>
    <w:rsid w:val="002D4C19"/>
    <w:rsid w:val="002D65BB"/>
    <w:rsid w:val="002E2447"/>
    <w:rsid w:val="002F5C0D"/>
    <w:rsid w:val="002F6016"/>
    <w:rsid w:val="003005FE"/>
    <w:rsid w:val="0030387C"/>
    <w:rsid w:val="00310561"/>
    <w:rsid w:val="00337115"/>
    <w:rsid w:val="00343A2C"/>
    <w:rsid w:val="00355DCA"/>
    <w:rsid w:val="00355FE8"/>
    <w:rsid w:val="00357EF8"/>
    <w:rsid w:val="00363BBB"/>
    <w:rsid w:val="0038218C"/>
    <w:rsid w:val="00392A55"/>
    <w:rsid w:val="003930D1"/>
    <w:rsid w:val="003A03C3"/>
    <w:rsid w:val="003A200D"/>
    <w:rsid w:val="003B1511"/>
    <w:rsid w:val="003C13FA"/>
    <w:rsid w:val="003D36B5"/>
    <w:rsid w:val="003D6E68"/>
    <w:rsid w:val="003F7B25"/>
    <w:rsid w:val="004049C9"/>
    <w:rsid w:val="0041391D"/>
    <w:rsid w:val="00430B60"/>
    <w:rsid w:val="004470C8"/>
    <w:rsid w:val="00464D5E"/>
    <w:rsid w:val="00466BA6"/>
    <w:rsid w:val="00474A14"/>
    <w:rsid w:val="004B78EF"/>
    <w:rsid w:val="004C2804"/>
    <w:rsid w:val="004D39E1"/>
    <w:rsid w:val="004D3CB0"/>
    <w:rsid w:val="004F19F8"/>
    <w:rsid w:val="004F56D2"/>
    <w:rsid w:val="00504888"/>
    <w:rsid w:val="00506130"/>
    <w:rsid w:val="00531966"/>
    <w:rsid w:val="00537027"/>
    <w:rsid w:val="00551A02"/>
    <w:rsid w:val="00551E4E"/>
    <w:rsid w:val="005534FA"/>
    <w:rsid w:val="00554078"/>
    <w:rsid w:val="00554725"/>
    <w:rsid w:val="00565ACC"/>
    <w:rsid w:val="005A0B2D"/>
    <w:rsid w:val="005A4616"/>
    <w:rsid w:val="005B03DC"/>
    <w:rsid w:val="005B14B9"/>
    <w:rsid w:val="005B2B18"/>
    <w:rsid w:val="005B5AED"/>
    <w:rsid w:val="005C0DD9"/>
    <w:rsid w:val="005C3A91"/>
    <w:rsid w:val="005C3C1F"/>
    <w:rsid w:val="005C7FE1"/>
    <w:rsid w:val="005D01C5"/>
    <w:rsid w:val="005D3A03"/>
    <w:rsid w:val="005E1E27"/>
    <w:rsid w:val="00603AE8"/>
    <w:rsid w:val="00610F30"/>
    <w:rsid w:val="00621047"/>
    <w:rsid w:val="00631E34"/>
    <w:rsid w:val="00632BB4"/>
    <w:rsid w:val="00637BAD"/>
    <w:rsid w:val="006538AE"/>
    <w:rsid w:val="00662BAD"/>
    <w:rsid w:val="00682BF6"/>
    <w:rsid w:val="006B0BD2"/>
    <w:rsid w:val="006B7C4E"/>
    <w:rsid w:val="006C0FBC"/>
    <w:rsid w:val="006C5B4A"/>
    <w:rsid w:val="006E2634"/>
    <w:rsid w:val="006E2E9E"/>
    <w:rsid w:val="006F026E"/>
    <w:rsid w:val="00705BF5"/>
    <w:rsid w:val="007252BE"/>
    <w:rsid w:val="00740DCB"/>
    <w:rsid w:val="007429B3"/>
    <w:rsid w:val="00747DA7"/>
    <w:rsid w:val="00754F69"/>
    <w:rsid w:val="007B1E72"/>
    <w:rsid w:val="007D1207"/>
    <w:rsid w:val="007E0368"/>
    <w:rsid w:val="007E106A"/>
    <w:rsid w:val="007E106F"/>
    <w:rsid w:val="007E276B"/>
    <w:rsid w:val="007E658D"/>
    <w:rsid w:val="007F08B4"/>
    <w:rsid w:val="007F6CBA"/>
    <w:rsid w:val="008002C0"/>
    <w:rsid w:val="008031BA"/>
    <w:rsid w:val="00803AE5"/>
    <w:rsid w:val="008101F6"/>
    <w:rsid w:val="00812B91"/>
    <w:rsid w:val="008160F4"/>
    <w:rsid w:val="00832E38"/>
    <w:rsid w:val="008567D6"/>
    <w:rsid w:val="008679C3"/>
    <w:rsid w:val="00894805"/>
    <w:rsid w:val="008A3A3F"/>
    <w:rsid w:val="008A7B16"/>
    <w:rsid w:val="008B60E9"/>
    <w:rsid w:val="008B68CF"/>
    <w:rsid w:val="008C01F8"/>
    <w:rsid w:val="008C4510"/>
    <w:rsid w:val="008C5323"/>
    <w:rsid w:val="008C7AAD"/>
    <w:rsid w:val="008D58E5"/>
    <w:rsid w:val="008D76B1"/>
    <w:rsid w:val="008E2FDF"/>
    <w:rsid w:val="008E66BF"/>
    <w:rsid w:val="008E7CC2"/>
    <w:rsid w:val="009020D7"/>
    <w:rsid w:val="00902667"/>
    <w:rsid w:val="00907952"/>
    <w:rsid w:val="00920318"/>
    <w:rsid w:val="00930014"/>
    <w:rsid w:val="0093590D"/>
    <w:rsid w:val="00996421"/>
    <w:rsid w:val="00996DB7"/>
    <w:rsid w:val="009A34B0"/>
    <w:rsid w:val="009A5817"/>
    <w:rsid w:val="009A6A3B"/>
    <w:rsid w:val="009B0913"/>
    <w:rsid w:val="009B461D"/>
    <w:rsid w:val="009B771B"/>
    <w:rsid w:val="009C12AE"/>
    <w:rsid w:val="009C7C74"/>
    <w:rsid w:val="009D6BCF"/>
    <w:rsid w:val="009E26D8"/>
    <w:rsid w:val="00A07A15"/>
    <w:rsid w:val="00A13F66"/>
    <w:rsid w:val="00A15A3B"/>
    <w:rsid w:val="00A37CFA"/>
    <w:rsid w:val="00A40BA1"/>
    <w:rsid w:val="00A55095"/>
    <w:rsid w:val="00A569C5"/>
    <w:rsid w:val="00A73154"/>
    <w:rsid w:val="00A91DC5"/>
    <w:rsid w:val="00A975A8"/>
    <w:rsid w:val="00AB779E"/>
    <w:rsid w:val="00AC31A8"/>
    <w:rsid w:val="00AC6489"/>
    <w:rsid w:val="00AC7A9D"/>
    <w:rsid w:val="00AD39DB"/>
    <w:rsid w:val="00AD413D"/>
    <w:rsid w:val="00AD5086"/>
    <w:rsid w:val="00AF57A6"/>
    <w:rsid w:val="00B05B7A"/>
    <w:rsid w:val="00B10B37"/>
    <w:rsid w:val="00B147DF"/>
    <w:rsid w:val="00B27684"/>
    <w:rsid w:val="00B32173"/>
    <w:rsid w:val="00B56A18"/>
    <w:rsid w:val="00B77F63"/>
    <w:rsid w:val="00B823AA"/>
    <w:rsid w:val="00B9044C"/>
    <w:rsid w:val="00B95BA0"/>
    <w:rsid w:val="00BA45DB"/>
    <w:rsid w:val="00BA7A02"/>
    <w:rsid w:val="00BB2588"/>
    <w:rsid w:val="00BB6AE7"/>
    <w:rsid w:val="00BC2654"/>
    <w:rsid w:val="00BD1CCC"/>
    <w:rsid w:val="00BD30F0"/>
    <w:rsid w:val="00BD7C98"/>
    <w:rsid w:val="00BE52CE"/>
    <w:rsid w:val="00BF14E8"/>
    <w:rsid w:val="00BF4184"/>
    <w:rsid w:val="00BF4CCE"/>
    <w:rsid w:val="00C0059A"/>
    <w:rsid w:val="00C02C5E"/>
    <w:rsid w:val="00C049FD"/>
    <w:rsid w:val="00C0601E"/>
    <w:rsid w:val="00C31D30"/>
    <w:rsid w:val="00C7680C"/>
    <w:rsid w:val="00C8696B"/>
    <w:rsid w:val="00C9574A"/>
    <w:rsid w:val="00CA02C3"/>
    <w:rsid w:val="00CB069F"/>
    <w:rsid w:val="00CB20D3"/>
    <w:rsid w:val="00CD1827"/>
    <w:rsid w:val="00CD5C46"/>
    <w:rsid w:val="00CD6E39"/>
    <w:rsid w:val="00CE1306"/>
    <w:rsid w:val="00CE5E10"/>
    <w:rsid w:val="00CF5DB9"/>
    <w:rsid w:val="00CF6035"/>
    <w:rsid w:val="00CF6CBE"/>
    <w:rsid w:val="00CF6E91"/>
    <w:rsid w:val="00D02F67"/>
    <w:rsid w:val="00D048A2"/>
    <w:rsid w:val="00D10228"/>
    <w:rsid w:val="00D10F40"/>
    <w:rsid w:val="00D13A8F"/>
    <w:rsid w:val="00D26903"/>
    <w:rsid w:val="00D27AA0"/>
    <w:rsid w:val="00D3114A"/>
    <w:rsid w:val="00D34ECF"/>
    <w:rsid w:val="00D368B3"/>
    <w:rsid w:val="00D5051F"/>
    <w:rsid w:val="00D56064"/>
    <w:rsid w:val="00D72E85"/>
    <w:rsid w:val="00D85B68"/>
    <w:rsid w:val="00DA531A"/>
    <w:rsid w:val="00DB4E94"/>
    <w:rsid w:val="00DC114C"/>
    <w:rsid w:val="00DC21D7"/>
    <w:rsid w:val="00DC3F14"/>
    <w:rsid w:val="00DE1686"/>
    <w:rsid w:val="00DE20AC"/>
    <w:rsid w:val="00DF0615"/>
    <w:rsid w:val="00E04E57"/>
    <w:rsid w:val="00E04F2F"/>
    <w:rsid w:val="00E11C3C"/>
    <w:rsid w:val="00E20B4E"/>
    <w:rsid w:val="00E3783E"/>
    <w:rsid w:val="00E3788D"/>
    <w:rsid w:val="00E429FB"/>
    <w:rsid w:val="00E451A3"/>
    <w:rsid w:val="00E464ED"/>
    <w:rsid w:val="00E6004D"/>
    <w:rsid w:val="00E664FA"/>
    <w:rsid w:val="00E81978"/>
    <w:rsid w:val="00E92E99"/>
    <w:rsid w:val="00ED0575"/>
    <w:rsid w:val="00F0437D"/>
    <w:rsid w:val="00F04D29"/>
    <w:rsid w:val="00F10F71"/>
    <w:rsid w:val="00F334C6"/>
    <w:rsid w:val="00F361B0"/>
    <w:rsid w:val="00F379B7"/>
    <w:rsid w:val="00F45DBD"/>
    <w:rsid w:val="00F50F59"/>
    <w:rsid w:val="00F52577"/>
    <w:rsid w:val="00F525FA"/>
    <w:rsid w:val="00F75688"/>
    <w:rsid w:val="00F823D2"/>
    <w:rsid w:val="00F847A7"/>
    <w:rsid w:val="00FA1577"/>
    <w:rsid w:val="00FB19F7"/>
    <w:rsid w:val="00FB742D"/>
    <w:rsid w:val="00FC7B0D"/>
    <w:rsid w:val="00FD15F4"/>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 w:type="character" w:customStyle="1" w:styleId="texhtml">
    <w:name w:val="texhtml"/>
    <w:basedOn w:val="DefaultParagraphFont"/>
    <w:rsid w:val="00E4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380764">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491680306">
      <w:bodyDiv w:val="1"/>
      <w:marLeft w:val="0"/>
      <w:marRight w:val="0"/>
      <w:marTop w:val="0"/>
      <w:marBottom w:val="0"/>
      <w:divBdr>
        <w:top w:val="none" w:sz="0" w:space="0" w:color="auto"/>
        <w:left w:val="none" w:sz="0" w:space="0" w:color="auto"/>
        <w:bottom w:val="none" w:sz="0" w:space="0" w:color="auto"/>
        <w:right w:val="none" w:sz="0" w:space="0" w:color="auto"/>
      </w:divBdr>
    </w:div>
    <w:div w:id="5478859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76474">
      <w:bodyDiv w:val="1"/>
      <w:marLeft w:val="0"/>
      <w:marRight w:val="0"/>
      <w:marTop w:val="0"/>
      <w:marBottom w:val="0"/>
      <w:divBdr>
        <w:top w:val="none" w:sz="0" w:space="0" w:color="auto"/>
        <w:left w:val="none" w:sz="0" w:space="0" w:color="auto"/>
        <w:bottom w:val="none" w:sz="0" w:space="0" w:color="auto"/>
        <w:right w:val="none" w:sz="0" w:space="0" w:color="auto"/>
      </w:divBdr>
      <w:divsChild>
        <w:div w:id="1792164760">
          <w:marLeft w:val="0"/>
          <w:marRight w:val="0"/>
          <w:marTop w:val="0"/>
          <w:marBottom w:val="0"/>
          <w:divBdr>
            <w:top w:val="none" w:sz="0" w:space="0" w:color="auto"/>
            <w:left w:val="none" w:sz="0" w:space="0" w:color="auto"/>
            <w:bottom w:val="none" w:sz="0" w:space="0" w:color="auto"/>
            <w:right w:val="none" w:sz="0" w:space="0" w:color="auto"/>
          </w:divBdr>
        </w:div>
      </w:divsChild>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320738">
      <w:bodyDiv w:val="1"/>
      <w:marLeft w:val="0"/>
      <w:marRight w:val="0"/>
      <w:marTop w:val="0"/>
      <w:marBottom w:val="0"/>
      <w:divBdr>
        <w:top w:val="none" w:sz="0" w:space="0" w:color="auto"/>
        <w:left w:val="none" w:sz="0" w:space="0" w:color="auto"/>
        <w:bottom w:val="none" w:sz="0" w:space="0" w:color="auto"/>
        <w:right w:val="none" w:sz="0" w:space="0" w:color="auto"/>
      </w:divBdr>
    </w:div>
    <w:div w:id="1225339933">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20083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3B5B0F"/>
    <w:rsid w:val="0041148D"/>
    <w:rsid w:val="00414F51"/>
    <w:rsid w:val="00465BCF"/>
    <w:rsid w:val="00535223"/>
    <w:rsid w:val="00645903"/>
    <w:rsid w:val="00684A6E"/>
    <w:rsid w:val="00CD1CF5"/>
    <w:rsid w:val="00F6620B"/>
    <w:rsid w:val="00FE7C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10" ma:contentTypeDescription="Create a new document." ma:contentTypeScope="" ma:versionID="5c3a37ed269c5482855d9f955d59cd78">
  <xsd:schema xmlns:xsd="http://www.w3.org/2001/XMLSchema" xmlns:xs="http://www.w3.org/2001/XMLSchema" xmlns:p="http://schemas.microsoft.com/office/2006/metadata/properties" xmlns:ns3="7c3b06de-5542-45a3-8082-f65095798bb5" targetNamespace="http://schemas.microsoft.com/office/2006/metadata/properties" ma:root="true" ma:fieldsID="159194af3dc64ac50e7ab752d1fc47d7"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3.xml><?xml version="1.0" encoding="utf-8"?>
<ds:datastoreItem xmlns:ds="http://schemas.openxmlformats.org/officeDocument/2006/customXml" ds:itemID="{A524DC43-10C8-443F-8F36-CBC62B4FF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985B3-9555-4CB7-9C35-F67AE2708FB6}">
  <ds:schemaRefs>
    <ds:schemaRef ds:uri="http://purl.org/dc/dcmitype/"/>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7c3b06de-5542-45a3-8082-f65095798bb5"/>
    <ds:schemaRef ds:uri="http://schemas.microsoft.com/office/2006/metadata/properties"/>
  </ds:schemaRefs>
</ds:datastoreItem>
</file>

<file path=customXml/itemProps5.xml><?xml version="1.0" encoding="utf-8"?>
<ds:datastoreItem xmlns:ds="http://schemas.openxmlformats.org/officeDocument/2006/customXml" ds:itemID="{06946348-F14D-446E-B192-CC37E542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341</TotalTime>
  <Pages>10</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Extracting Information from Star Forming Clumps: Temperature, Mass and Luminosity</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 Temperature, Mass and Luminosity</dc:title>
  <dc:subject/>
  <dc:creator>Ryan Hart</dc:creator>
  <cp:keywords/>
  <dc:description/>
  <cp:lastModifiedBy>Morgan Langford</cp:lastModifiedBy>
  <cp:revision>19</cp:revision>
  <cp:lastPrinted>2020-04-15T20:35:00Z</cp:lastPrinted>
  <dcterms:created xsi:type="dcterms:W3CDTF">2020-04-14T18:48:00Z</dcterms:created>
  <dcterms:modified xsi:type="dcterms:W3CDTF">2020-04-16T02:08:00Z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